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297" w:rsidRPr="00534EBE" w:rsidRDefault="005B7452" w:rsidP="005B7452">
      <w:pPr>
        <w:jc w:val="both"/>
        <w:rPr>
          <w:b/>
          <w:lang w:val="en-US"/>
        </w:rPr>
      </w:pPr>
      <w:bookmarkStart w:id="0" w:name="_GoBack"/>
      <w:bookmarkEnd w:id="0"/>
      <w:r w:rsidRPr="00534EBE">
        <w:rPr>
          <w:b/>
          <w:lang w:val="en-US"/>
        </w:rPr>
        <w:t>Intermediacy of publications in citation networks</w:t>
      </w:r>
    </w:p>
    <w:p w:rsidR="005B7452" w:rsidRPr="00534EBE" w:rsidRDefault="005B7452" w:rsidP="005B7452">
      <w:pPr>
        <w:jc w:val="both"/>
        <w:rPr>
          <w:lang w:val="en-US"/>
        </w:rPr>
      </w:pPr>
    </w:p>
    <w:p w:rsidR="0088376E" w:rsidRPr="00534EBE" w:rsidRDefault="0088376E" w:rsidP="005B7452">
      <w:pPr>
        <w:jc w:val="both"/>
        <w:rPr>
          <w:b/>
          <w:lang w:val="en-US"/>
        </w:rPr>
      </w:pPr>
      <w:r w:rsidRPr="00534EBE">
        <w:rPr>
          <w:b/>
          <w:lang w:val="en-US"/>
        </w:rPr>
        <w:t>Abstract</w:t>
      </w:r>
    </w:p>
    <w:p w:rsidR="00160D6E" w:rsidRPr="00534EBE" w:rsidRDefault="00443971" w:rsidP="0039245F">
      <w:pPr>
        <w:jc w:val="both"/>
        <w:rPr>
          <w:lang w:val="en-US"/>
        </w:rPr>
      </w:pPr>
      <w:r w:rsidRPr="00534EBE">
        <w:rPr>
          <w:lang w:val="en-US"/>
        </w:rPr>
        <w:t xml:space="preserve">Citation networks of scientific publications </w:t>
      </w:r>
      <w:r w:rsidR="00F041FE" w:rsidRPr="00534EBE">
        <w:rPr>
          <w:lang w:val="en-US"/>
        </w:rPr>
        <w:t xml:space="preserve">offer fundamental insights into the </w:t>
      </w:r>
      <w:r w:rsidR="002C088B" w:rsidRPr="00534EBE">
        <w:rPr>
          <w:lang w:val="en-US"/>
        </w:rPr>
        <w:t>structure</w:t>
      </w:r>
      <w:r w:rsidR="00F041FE" w:rsidRPr="00534EBE">
        <w:rPr>
          <w:lang w:val="en-US"/>
        </w:rPr>
        <w:t xml:space="preserve"> and </w:t>
      </w:r>
      <w:r w:rsidR="00160D6E" w:rsidRPr="00534EBE">
        <w:rPr>
          <w:lang w:val="en-US"/>
        </w:rPr>
        <w:t>development</w:t>
      </w:r>
      <w:r w:rsidR="00F041FE" w:rsidRPr="00534EBE">
        <w:rPr>
          <w:lang w:val="en-US"/>
        </w:rPr>
        <w:t xml:space="preserve"> of scientific knowledge. </w:t>
      </w:r>
      <w:r w:rsidR="00596CB5" w:rsidRPr="00534EBE">
        <w:rPr>
          <w:lang w:val="en-US"/>
        </w:rPr>
        <w:t>We propose a</w:t>
      </w:r>
      <w:r w:rsidR="000670FC" w:rsidRPr="00534EBE">
        <w:rPr>
          <w:lang w:val="en-US"/>
        </w:rPr>
        <w:t xml:space="preserve"> </w:t>
      </w:r>
      <w:r w:rsidR="00596CB5" w:rsidRPr="00534EBE">
        <w:rPr>
          <w:lang w:val="en-US"/>
        </w:rPr>
        <w:t>n</w:t>
      </w:r>
      <w:r w:rsidR="000670FC" w:rsidRPr="00534EBE">
        <w:rPr>
          <w:lang w:val="en-US"/>
        </w:rPr>
        <w:t>ew</w:t>
      </w:r>
      <w:r w:rsidR="00596CB5" w:rsidRPr="00534EBE">
        <w:rPr>
          <w:lang w:val="en-US"/>
        </w:rPr>
        <w:t xml:space="preserve"> </w:t>
      </w:r>
      <w:r w:rsidR="00A46088" w:rsidRPr="00534EBE">
        <w:rPr>
          <w:lang w:val="en-US"/>
        </w:rPr>
        <w:t>indicator</w:t>
      </w:r>
      <w:r w:rsidR="000670FC" w:rsidRPr="00534EBE">
        <w:rPr>
          <w:lang w:val="en-US"/>
        </w:rPr>
        <w:t>,</w:t>
      </w:r>
      <w:r w:rsidR="00A46088" w:rsidRPr="00534EBE">
        <w:rPr>
          <w:lang w:val="en-US"/>
        </w:rPr>
        <w:t xml:space="preserve"> </w:t>
      </w:r>
      <w:r w:rsidR="000670FC" w:rsidRPr="00534EBE">
        <w:rPr>
          <w:lang w:val="en-US"/>
        </w:rPr>
        <w:t>referred to as</w:t>
      </w:r>
      <w:r w:rsidR="00A46088" w:rsidRPr="00534EBE">
        <w:rPr>
          <w:lang w:val="en-US"/>
        </w:rPr>
        <w:t xml:space="preserve"> intermediacy</w:t>
      </w:r>
      <w:r w:rsidR="000670FC" w:rsidRPr="00534EBE">
        <w:rPr>
          <w:lang w:val="en-US"/>
        </w:rPr>
        <w:t xml:space="preserve">, for </w:t>
      </w:r>
      <w:r w:rsidR="00DA600B" w:rsidRPr="00534EBE">
        <w:rPr>
          <w:lang w:val="en-US"/>
        </w:rPr>
        <w:t>trac</w:t>
      </w:r>
      <w:r w:rsidR="00102A73" w:rsidRPr="00534EBE">
        <w:rPr>
          <w:lang w:val="en-US"/>
        </w:rPr>
        <w:t>ing</w:t>
      </w:r>
      <w:r w:rsidR="00DA600B" w:rsidRPr="00534EBE">
        <w:rPr>
          <w:lang w:val="en-US"/>
        </w:rPr>
        <w:t xml:space="preserve"> </w:t>
      </w:r>
      <w:r w:rsidR="00160D6E" w:rsidRPr="00534EBE">
        <w:rPr>
          <w:lang w:val="en-US"/>
        </w:rPr>
        <w:t>the evolution of scientific knowledge</w:t>
      </w:r>
      <w:r w:rsidR="00596CB5" w:rsidRPr="00534EBE">
        <w:rPr>
          <w:lang w:val="en-US"/>
        </w:rPr>
        <w:t xml:space="preserve"> over time. </w:t>
      </w:r>
      <w:r w:rsidR="00160D6E" w:rsidRPr="00534EBE">
        <w:rPr>
          <w:lang w:val="en-US"/>
        </w:rPr>
        <w:t>Given two publications, an older and a more recent</w:t>
      </w:r>
      <w:r w:rsidR="00160D6E" w:rsidRPr="00534EBE">
        <w:rPr>
          <w:lang w:val="en-US"/>
        </w:rPr>
        <w:t xml:space="preserve"> </w:t>
      </w:r>
      <w:r w:rsidR="00160D6E" w:rsidRPr="00534EBE">
        <w:rPr>
          <w:lang w:val="en-US"/>
        </w:rPr>
        <w:t xml:space="preserve">one, </w:t>
      </w:r>
      <w:r w:rsidR="00F16A26" w:rsidRPr="00534EBE">
        <w:rPr>
          <w:lang w:val="en-US"/>
        </w:rPr>
        <w:t>intermediacy</w:t>
      </w:r>
      <w:r w:rsidR="0074164E" w:rsidRPr="00534EBE">
        <w:rPr>
          <w:lang w:val="en-US"/>
        </w:rPr>
        <w:t xml:space="preserve"> identifies</w:t>
      </w:r>
      <w:r w:rsidR="00160D6E" w:rsidRPr="00534EBE">
        <w:rPr>
          <w:lang w:val="en-US"/>
        </w:rPr>
        <w:t xml:space="preserve"> publications that</w:t>
      </w:r>
      <w:r w:rsidR="00160D6E" w:rsidRPr="00534EBE">
        <w:rPr>
          <w:lang w:val="en-US"/>
        </w:rPr>
        <w:t xml:space="preserve"> </w:t>
      </w:r>
      <w:r w:rsidR="00160D6E" w:rsidRPr="00534EBE">
        <w:rPr>
          <w:lang w:val="en-US"/>
        </w:rPr>
        <w:t>appear to play a major role in the intellectual development</w:t>
      </w:r>
      <w:r w:rsidR="00160D6E" w:rsidRPr="00534EBE">
        <w:rPr>
          <w:lang w:val="en-US"/>
        </w:rPr>
        <w:t xml:space="preserve"> </w:t>
      </w:r>
      <w:r w:rsidR="00160D6E" w:rsidRPr="00534EBE">
        <w:rPr>
          <w:lang w:val="en-US"/>
        </w:rPr>
        <w:t>from the older to the more recent publication.</w:t>
      </w:r>
      <w:r w:rsidR="0003181A" w:rsidRPr="00534EBE">
        <w:rPr>
          <w:lang w:val="en-US"/>
        </w:rPr>
        <w:t xml:space="preserve"> The identified</w:t>
      </w:r>
      <w:r w:rsidR="0074164E" w:rsidRPr="00534EBE">
        <w:rPr>
          <w:lang w:val="en-US"/>
        </w:rPr>
        <w:t xml:space="preserve"> </w:t>
      </w:r>
      <w:r w:rsidR="0074164E" w:rsidRPr="00534EBE">
        <w:rPr>
          <w:lang w:val="en-US"/>
        </w:rPr>
        <w:t>publications are important in</w:t>
      </w:r>
      <w:r w:rsidR="0074164E" w:rsidRPr="00534EBE">
        <w:rPr>
          <w:lang w:val="en-US"/>
        </w:rPr>
        <w:t xml:space="preserve"> </w:t>
      </w:r>
      <w:r w:rsidR="0074164E" w:rsidRPr="00534EBE">
        <w:rPr>
          <w:lang w:val="en-US"/>
        </w:rPr>
        <w:t xml:space="preserve">connecting the older </w:t>
      </w:r>
      <w:r w:rsidR="008F6AE5" w:rsidRPr="00534EBE">
        <w:rPr>
          <w:lang w:val="en-US"/>
        </w:rPr>
        <w:t>and the more recent publication</w:t>
      </w:r>
      <w:r w:rsidR="000B5311" w:rsidRPr="00534EBE">
        <w:rPr>
          <w:lang w:val="en-US"/>
        </w:rPr>
        <w:t xml:space="preserve"> in the citation network</w:t>
      </w:r>
      <w:r w:rsidR="008F6AE5" w:rsidRPr="00534EBE">
        <w:rPr>
          <w:lang w:val="en-US"/>
        </w:rPr>
        <w:t>.</w:t>
      </w:r>
      <w:r w:rsidR="00735E7E" w:rsidRPr="00534EBE">
        <w:rPr>
          <w:lang w:val="en-US"/>
        </w:rPr>
        <w:t xml:space="preserve"> </w:t>
      </w:r>
      <w:r w:rsidR="00AC6564" w:rsidRPr="00534EBE">
        <w:rPr>
          <w:lang w:val="en-US"/>
        </w:rPr>
        <w:t xml:space="preserve">After </w:t>
      </w:r>
      <w:r w:rsidR="00D56768" w:rsidRPr="00534EBE">
        <w:rPr>
          <w:lang w:val="en-US"/>
        </w:rPr>
        <w:t>providing a</w:t>
      </w:r>
      <w:r w:rsidR="00AC6564" w:rsidRPr="00534EBE">
        <w:rPr>
          <w:lang w:val="en-US"/>
        </w:rPr>
        <w:t xml:space="preserve"> formal definition of intermediacy, </w:t>
      </w:r>
      <w:r w:rsidR="00735E7E" w:rsidRPr="00534EBE">
        <w:rPr>
          <w:lang w:val="en-US"/>
        </w:rPr>
        <w:t xml:space="preserve">we study </w:t>
      </w:r>
      <w:r w:rsidR="00AC6564" w:rsidRPr="00534EBE">
        <w:rPr>
          <w:lang w:val="en-US"/>
        </w:rPr>
        <w:t>its</w:t>
      </w:r>
      <w:r w:rsidR="00735E7E" w:rsidRPr="00534EBE">
        <w:rPr>
          <w:lang w:val="en-US"/>
        </w:rPr>
        <w:t xml:space="preserve"> mathematical properties.</w:t>
      </w:r>
      <w:r w:rsidR="00366759" w:rsidRPr="00534EBE">
        <w:rPr>
          <w:lang w:val="en-US"/>
        </w:rPr>
        <w:t xml:space="preserve"> We then</w:t>
      </w:r>
      <w:r w:rsidR="008B2AD8" w:rsidRPr="00534EBE">
        <w:rPr>
          <w:lang w:val="en-US"/>
        </w:rPr>
        <w:t xml:space="preserve"> </w:t>
      </w:r>
      <w:r w:rsidR="003F1713" w:rsidRPr="00534EBE">
        <w:rPr>
          <w:lang w:val="en-US"/>
        </w:rPr>
        <w:t>present</w:t>
      </w:r>
      <w:r w:rsidR="008B2AD8" w:rsidRPr="00534EBE">
        <w:rPr>
          <w:lang w:val="en-US"/>
        </w:rPr>
        <w:t xml:space="preserve"> two empirical analyses, one in which intermediacy is used to trace intellectual developments at the interface </w:t>
      </w:r>
      <w:r w:rsidR="00BC3077" w:rsidRPr="00534EBE">
        <w:rPr>
          <w:lang w:val="en-US"/>
        </w:rPr>
        <w:t>between</w:t>
      </w:r>
      <w:r w:rsidR="008B2AD8" w:rsidRPr="00534EBE">
        <w:rPr>
          <w:lang w:val="en-US"/>
        </w:rPr>
        <w:t xml:space="preserve"> the community detection and the scientometric literature and one in which intermediacy is applied to the literature on peer review. We show both mathematically and empirically how intermediacy differs from main path analysis, which is the most popular approach for analyzing intellectual developments in citation networks</w:t>
      </w:r>
      <w:r w:rsidR="0039245F" w:rsidRPr="00534EBE">
        <w:rPr>
          <w:lang w:val="en-US"/>
        </w:rPr>
        <w:t xml:space="preserve">. </w:t>
      </w:r>
      <w:r w:rsidR="0091335E" w:rsidRPr="00534EBE">
        <w:rPr>
          <w:lang w:val="en-US"/>
        </w:rPr>
        <w:t>M</w:t>
      </w:r>
      <w:r w:rsidR="0039245F" w:rsidRPr="00534EBE">
        <w:rPr>
          <w:lang w:val="en-US"/>
        </w:rPr>
        <w:t>ain path analysis tends to</w:t>
      </w:r>
      <w:r w:rsidR="0039245F" w:rsidRPr="00534EBE">
        <w:rPr>
          <w:lang w:val="en-US"/>
        </w:rPr>
        <w:t xml:space="preserve"> </w:t>
      </w:r>
      <w:r w:rsidR="0039245F" w:rsidRPr="00534EBE">
        <w:rPr>
          <w:lang w:val="en-US"/>
        </w:rPr>
        <w:t>favor longer paths over shorter ones, whereas intermediacy</w:t>
      </w:r>
      <w:r w:rsidR="0039245F" w:rsidRPr="00534EBE">
        <w:rPr>
          <w:lang w:val="en-US"/>
        </w:rPr>
        <w:t xml:space="preserve"> </w:t>
      </w:r>
      <w:r w:rsidR="0039245F" w:rsidRPr="00534EBE">
        <w:rPr>
          <w:lang w:val="en-US"/>
        </w:rPr>
        <w:t>has the opposite tendency</w:t>
      </w:r>
      <w:r w:rsidR="00F34201" w:rsidRPr="00534EBE">
        <w:rPr>
          <w:lang w:val="en-US"/>
        </w:rPr>
        <w:t xml:space="preserve">. Compared to main path analysis, </w:t>
      </w:r>
      <w:r w:rsidR="00E05464" w:rsidRPr="00534EBE">
        <w:rPr>
          <w:lang w:val="en-US"/>
        </w:rPr>
        <w:t>our conclusion is</w:t>
      </w:r>
      <w:r w:rsidR="0039245F" w:rsidRPr="00534EBE">
        <w:rPr>
          <w:lang w:val="en-US"/>
        </w:rPr>
        <w:t xml:space="preserve"> that intermediacy </w:t>
      </w:r>
      <w:r w:rsidR="00D56768" w:rsidRPr="00534EBE">
        <w:rPr>
          <w:lang w:val="en-US"/>
        </w:rPr>
        <w:t>offers</w:t>
      </w:r>
      <w:r w:rsidR="0039245F" w:rsidRPr="00534EBE">
        <w:rPr>
          <w:lang w:val="en-US"/>
        </w:rPr>
        <w:t xml:space="preserve"> a more principled </w:t>
      </w:r>
      <w:r w:rsidR="001E082A" w:rsidRPr="00534EBE">
        <w:rPr>
          <w:lang w:val="en-US"/>
        </w:rPr>
        <w:t xml:space="preserve">approach </w:t>
      </w:r>
      <w:r w:rsidR="00F76278" w:rsidRPr="00534EBE">
        <w:rPr>
          <w:lang w:val="en-US"/>
        </w:rPr>
        <w:t>for tracing the evolution of scientific knowledge</w:t>
      </w:r>
      <w:r w:rsidR="008B2AD8" w:rsidRPr="00534EBE">
        <w:rPr>
          <w:lang w:val="en-US"/>
        </w:rPr>
        <w:t>.</w:t>
      </w:r>
    </w:p>
    <w:p w:rsidR="00911DE2" w:rsidRPr="00534EBE" w:rsidRDefault="00911DE2" w:rsidP="0039245F">
      <w:pPr>
        <w:jc w:val="both"/>
        <w:rPr>
          <w:lang w:val="en-US"/>
        </w:rPr>
      </w:pPr>
    </w:p>
    <w:p w:rsidR="0088376E" w:rsidRPr="00534EBE" w:rsidRDefault="0088376E" w:rsidP="0039245F">
      <w:pPr>
        <w:jc w:val="both"/>
        <w:rPr>
          <w:b/>
          <w:lang w:val="en-US"/>
        </w:rPr>
      </w:pPr>
      <w:r w:rsidRPr="00534EBE">
        <w:rPr>
          <w:b/>
          <w:lang w:val="en-US"/>
        </w:rPr>
        <w:t>Discussion</w:t>
      </w:r>
    </w:p>
    <w:p w:rsidR="0088376E" w:rsidRPr="00534EBE" w:rsidRDefault="00BA04FF" w:rsidP="0039245F">
      <w:pPr>
        <w:jc w:val="both"/>
        <w:rPr>
          <w:lang w:val="en-US"/>
        </w:rPr>
      </w:pPr>
      <w:r w:rsidRPr="00534EBE">
        <w:rPr>
          <w:lang w:val="en-US"/>
        </w:rPr>
        <w:t xml:space="preserve">Citation networks provide valuable information for </w:t>
      </w:r>
      <w:r w:rsidR="00EF2952" w:rsidRPr="00534EBE">
        <w:rPr>
          <w:lang w:val="en-US"/>
        </w:rPr>
        <w:t>analyzing</w:t>
      </w:r>
      <w:r w:rsidRPr="00534EBE">
        <w:rPr>
          <w:lang w:val="en-US"/>
        </w:rPr>
        <w:t xml:space="preserve"> how scientific knowledge evolves over time. </w:t>
      </w:r>
      <w:r w:rsidR="00293727" w:rsidRPr="00534EBE">
        <w:rPr>
          <w:lang w:val="en-US"/>
        </w:rPr>
        <w:t>The most commonly used approach for tracing the evolution of scientific knowledge</w:t>
      </w:r>
      <w:r w:rsidR="00193725" w:rsidRPr="00534EBE">
        <w:rPr>
          <w:lang w:val="en-US"/>
        </w:rPr>
        <w:t xml:space="preserve"> in citation networks</w:t>
      </w:r>
      <w:r w:rsidR="00293727" w:rsidRPr="00534EBE">
        <w:rPr>
          <w:lang w:val="en-US"/>
        </w:rPr>
        <w:t xml:space="preserve"> is main path analysis </w:t>
      </w:r>
      <w:r w:rsidR="00711069" w:rsidRPr="00534EBE">
        <w:rPr>
          <w:lang w:val="en-US"/>
        </w:rPr>
        <w:t>(Hummon &amp; Doreian, 1989)</w:t>
      </w:r>
      <w:r w:rsidRPr="00534EBE">
        <w:rPr>
          <w:lang w:val="en-US"/>
        </w:rPr>
        <w:t>.</w:t>
      </w:r>
      <w:r w:rsidR="00BE0F0C" w:rsidRPr="00534EBE">
        <w:rPr>
          <w:lang w:val="en-US"/>
        </w:rPr>
        <w:t xml:space="preserve"> However, </w:t>
      </w:r>
      <w:r w:rsidR="006B7E81" w:rsidRPr="00534EBE">
        <w:rPr>
          <w:lang w:val="en-US"/>
        </w:rPr>
        <w:t xml:space="preserve">the </w:t>
      </w:r>
      <w:r w:rsidR="00D42921" w:rsidRPr="00534EBE">
        <w:rPr>
          <w:lang w:val="en-US"/>
        </w:rPr>
        <w:t>idea</w:t>
      </w:r>
      <w:r w:rsidR="006B7E81" w:rsidRPr="00534EBE">
        <w:rPr>
          <w:lang w:val="en-US"/>
        </w:rPr>
        <w:t xml:space="preserve"> of </w:t>
      </w:r>
      <w:r w:rsidR="00C11FA0" w:rsidRPr="00534EBE">
        <w:rPr>
          <w:lang w:val="en-US"/>
        </w:rPr>
        <w:t xml:space="preserve">a </w:t>
      </w:r>
      <w:r w:rsidR="006B7E81" w:rsidRPr="00534EBE">
        <w:rPr>
          <w:lang w:val="en-US"/>
        </w:rPr>
        <w:t xml:space="preserve">main path </w:t>
      </w:r>
      <w:r w:rsidR="00D42921" w:rsidRPr="00534EBE">
        <w:rPr>
          <w:lang w:val="en-US"/>
        </w:rPr>
        <w:t xml:space="preserve">is relatively poorly understood. </w:t>
      </w:r>
      <w:r w:rsidR="001D7B55" w:rsidRPr="00534EBE">
        <w:rPr>
          <w:lang w:val="en-US"/>
        </w:rPr>
        <w:t>The algorithmic definition of a main path is clear, but the unde</w:t>
      </w:r>
      <w:r w:rsidR="00F96D80" w:rsidRPr="00534EBE">
        <w:rPr>
          <w:lang w:val="en-US"/>
        </w:rPr>
        <w:t>rlying conceptual motivation remains somewhat obscure</w:t>
      </w:r>
      <w:r w:rsidR="001D7B55" w:rsidRPr="00534EBE">
        <w:rPr>
          <w:lang w:val="en-US"/>
        </w:rPr>
        <w:t xml:space="preserve">. </w:t>
      </w:r>
      <w:r w:rsidR="00F96D80" w:rsidRPr="00534EBE">
        <w:rPr>
          <w:lang w:val="en-US"/>
        </w:rPr>
        <w:t>As we have shown in this paper, m</w:t>
      </w:r>
      <w:r w:rsidR="001D7B55" w:rsidRPr="00534EBE">
        <w:rPr>
          <w:lang w:val="en-US"/>
        </w:rPr>
        <w:t xml:space="preserve">ain path analysis has the tendency to </w:t>
      </w:r>
      <w:r w:rsidR="001D7B55" w:rsidRPr="00534EBE">
        <w:rPr>
          <w:lang w:val="en-US"/>
        </w:rPr>
        <w:t>favor longer paths over shorter ones</w:t>
      </w:r>
      <w:r w:rsidR="00F96D80" w:rsidRPr="00534EBE">
        <w:rPr>
          <w:lang w:val="en-US"/>
        </w:rPr>
        <w:t>. W</w:t>
      </w:r>
      <w:r w:rsidR="001D7B55" w:rsidRPr="00534EBE">
        <w:rPr>
          <w:lang w:val="en-US"/>
        </w:rPr>
        <w:t xml:space="preserve">e consider </w:t>
      </w:r>
      <w:r w:rsidR="00F96D80" w:rsidRPr="00534EBE">
        <w:rPr>
          <w:lang w:val="en-US"/>
        </w:rPr>
        <w:t xml:space="preserve">this </w:t>
      </w:r>
      <w:r w:rsidR="001D7B55" w:rsidRPr="00534EBE">
        <w:rPr>
          <w:lang w:val="en-US"/>
        </w:rPr>
        <w:t>to be a counterintuitive property</w:t>
      </w:r>
      <w:r w:rsidR="00A34238" w:rsidRPr="00534EBE">
        <w:rPr>
          <w:lang w:val="en-US"/>
        </w:rPr>
        <w:t xml:space="preserve"> that lacks a </w:t>
      </w:r>
      <w:r w:rsidR="0010559D" w:rsidRPr="00534EBE">
        <w:rPr>
          <w:lang w:val="en-US"/>
        </w:rPr>
        <w:t xml:space="preserve">convincing </w:t>
      </w:r>
      <w:r w:rsidR="003F22BA" w:rsidRPr="00534EBE">
        <w:rPr>
          <w:lang w:val="en-US"/>
        </w:rPr>
        <w:t>justification</w:t>
      </w:r>
      <w:r w:rsidR="00BE0F0C" w:rsidRPr="00534EBE">
        <w:rPr>
          <w:lang w:val="en-US"/>
        </w:rPr>
        <w:t>.</w:t>
      </w:r>
    </w:p>
    <w:p w:rsidR="00242453" w:rsidRPr="00534EBE" w:rsidRDefault="006C0CEF" w:rsidP="0039245F">
      <w:pPr>
        <w:jc w:val="both"/>
        <w:rPr>
          <w:lang w:val="en-US"/>
        </w:rPr>
      </w:pPr>
      <w:r w:rsidRPr="00534EBE">
        <w:rPr>
          <w:lang w:val="en-US"/>
        </w:rPr>
        <w:t xml:space="preserve">The notion of intermediacy, introduced in this paper, </w:t>
      </w:r>
      <w:r w:rsidR="00706F67" w:rsidRPr="00534EBE">
        <w:rPr>
          <w:lang w:val="en-US"/>
        </w:rPr>
        <w:t xml:space="preserve">offers </w:t>
      </w:r>
      <w:r w:rsidR="00F91F6B" w:rsidRPr="00534EBE">
        <w:rPr>
          <w:lang w:val="en-US"/>
        </w:rPr>
        <w:t xml:space="preserve">an alternative to main path analysis. It provides </w:t>
      </w:r>
      <w:r w:rsidR="00706F67" w:rsidRPr="00534EBE">
        <w:rPr>
          <w:lang w:val="en-US"/>
        </w:rPr>
        <w:t xml:space="preserve">a principled approach </w:t>
      </w:r>
      <w:r w:rsidR="00760B70" w:rsidRPr="00534EBE">
        <w:rPr>
          <w:lang w:val="en-US"/>
        </w:rPr>
        <w:t xml:space="preserve">for identifying </w:t>
      </w:r>
      <w:r w:rsidR="00760B70" w:rsidRPr="00534EBE">
        <w:rPr>
          <w:lang w:val="en-US"/>
        </w:rPr>
        <w:t xml:space="preserve">publications that appear to play a major role in the intellectual development from </w:t>
      </w:r>
      <w:r w:rsidR="00760B70" w:rsidRPr="00534EBE">
        <w:rPr>
          <w:lang w:val="en-US"/>
        </w:rPr>
        <w:t>an</w:t>
      </w:r>
      <w:r w:rsidR="00760B70" w:rsidRPr="00534EBE">
        <w:rPr>
          <w:lang w:val="en-US"/>
        </w:rPr>
        <w:t xml:space="preserve"> older to </w:t>
      </w:r>
      <w:r w:rsidR="00760B70" w:rsidRPr="00534EBE">
        <w:rPr>
          <w:lang w:val="en-US"/>
        </w:rPr>
        <w:t>a</w:t>
      </w:r>
      <w:r w:rsidR="00760B70" w:rsidRPr="00534EBE">
        <w:rPr>
          <w:lang w:val="en-US"/>
        </w:rPr>
        <w:t xml:space="preserve"> more recent publication</w:t>
      </w:r>
      <w:r w:rsidR="003F22BA" w:rsidRPr="00534EBE">
        <w:rPr>
          <w:lang w:val="en-US"/>
        </w:rPr>
        <w:t>.</w:t>
      </w:r>
      <w:r w:rsidR="006263AE" w:rsidRPr="00534EBE">
        <w:rPr>
          <w:lang w:val="en-US"/>
        </w:rPr>
        <w:t xml:space="preserve"> The older publication is referred to as the target, </w:t>
      </w:r>
      <w:r w:rsidR="00846356" w:rsidRPr="00534EBE">
        <w:rPr>
          <w:lang w:val="en-US"/>
        </w:rPr>
        <w:t>while</w:t>
      </w:r>
      <w:r w:rsidR="0001282E" w:rsidRPr="00534EBE">
        <w:rPr>
          <w:lang w:val="en-US"/>
        </w:rPr>
        <w:t xml:space="preserve"> the more recent publication is called </w:t>
      </w:r>
      <w:r w:rsidR="006263AE" w:rsidRPr="00534EBE">
        <w:rPr>
          <w:lang w:val="en-US"/>
        </w:rPr>
        <w:t>the source.</w:t>
      </w:r>
      <w:r w:rsidR="004545EA" w:rsidRPr="00534EBE">
        <w:rPr>
          <w:lang w:val="en-US"/>
        </w:rPr>
        <w:t xml:space="preserve"> </w:t>
      </w:r>
      <w:r w:rsidR="00DC5E10" w:rsidRPr="00534EBE">
        <w:rPr>
          <w:lang w:val="en-US"/>
        </w:rPr>
        <w:t>P</w:t>
      </w:r>
      <w:r w:rsidR="004545EA" w:rsidRPr="00534EBE">
        <w:rPr>
          <w:lang w:val="en-US"/>
        </w:rPr>
        <w:t>ublications</w:t>
      </w:r>
      <w:r w:rsidR="00DC5E10" w:rsidRPr="00534EBE">
        <w:rPr>
          <w:lang w:val="en-US"/>
        </w:rPr>
        <w:t xml:space="preserve"> with a high intermediacy</w:t>
      </w:r>
      <w:r w:rsidR="004545EA" w:rsidRPr="00534EBE">
        <w:rPr>
          <w:lang w:val="en-US"/>
        </w:rPr>
        <w:t xml:space="preserve"> are important in connecting the </w:t>
      </w:r>
      <w:r w:rsidR="001265C0" w:rsidRPr="00534EBE">
        <w:rPr>
          <w:lang w:val="en-US"/>
        </w:rPr>
        <w:t>source and the target</w:t>
      </w:r>
      <w:r w:rsidR="004545EA" w:rsidRPr="00534EBE">
        <w:rPr>
          <w:lang w:val="en-US"/>
        </w:rPr>
        <w:t xml:space="preserve"> publication in </w:t>
      </w:r>
      <w:r w:rsidR="004545EA" w:rsidRPr="00534EBE">
        <w:rPr>
          <w:lang w:val="en-US"/>
        </w:rPr>
        <w:t>a</w:t>
      </w:r>
      <w:r w:rsidR="004545EA" w:rsidRPr="00534EBE">
        <w:rPr>
          <w:lang w:val="en-US"/>
        </w:rPr>
        <w:t xml:space="preserve"> citation network</w:t>
      </w:r>
      <w:r w:rsidR="004545EA" w:rsidRPr="00534EBE">
        <w:rPr>
          <w:lang w:val="en-US"/>
        </w:rPr>
        <w:t>.</w:t>
      </w:r>
      <w:r w:rsidR="00AD517C" w:rsidRPr="00534EBE">
        <w:rPr>
          <w:lang w:val="en-US"/>
        </w:rPr>
        <w:t xml:space="preserve"> As we have shown, intermediacy has two intuitively reasonable properties, referred to as path addition and path contraction.</w:t>
      </w:r>
      <w:r w:rsidR="00F94FCB" w:rsidRPr="00534EBE">
        <w:rPr>
          <w:lang w:val="en-US"/>
        </w:rPr>
        <w:t xml:space="preserve"> Because of the path contraction property, intermediacy tends to favor shorter paths over longer ones</w:t>
      </w:r>
      <w:r w:rsidR="00236EC5" w:rsidRPr="00534EBE">
        <w:rPr>
          <w:lang w:val="en-US"/>
        </w:rPr>
        <w:t xml:space="preserve">. This </w:t>
      </w:r>
      <w:r w:rsidR="00982451" w:rsidRPr="00534EBE">
        <w:rPr>
          <w:lang w:val="en-US"/>
        </w:rPr>
        <w:t>is a fundamental difference with main path analysis</w:t>
      </w:r>
      <w:r w:rsidR="00F94FCB" w:rsidRPr="00534EBE">
        <w:rPr>
          <w:lang w:val="en-US"/>
        </w:rPr>
        <w:t>.</w:t>
      </w:r>
      <w:r w:rsidR="002E5D5B" w:rsidRPr="00534EBE">
        <w:rPr>
          <w:lang w:val="en-US"/>
        </w:rPr>
        <w:t xml:space="preserve"> I</w:t>
      </w:r>
      <w:r w:rsidR="0089302B" w:rsidRPr="00534EBE">
        <w:rPr>
          <w:lang w:val="en-US"/>
        </w:rPr>
        <w:t xml:space="preserve">ntermediacy </w:t>
      </w:r>
      <w:r w:rsidR="002E5D5B" w:rsidRPr="00534EBE">
        <w:rPr>
          <w:lang w:val="en-US"/>
        </w:rPr>
        <w:t xml:space="preserve">also </w:t>
      </w:r>
      <w:r w:rsidR="00F94FCB" w:rsidRPr="00534EBE">
        <w:rPr>
          <w:lang w:val="en-US"/>
        </w:rPr>
        <w:t xml:space="preserve">has a free parameter </w:t>
      </w:r>
      <w:r w:rsidR="00B05258" w:rsidRPr="00534EBE">
        <w:rPr>
          <w:lang w:val="en-US"/>
        </w:rPr>
        <w:t>that can be used to fine-tune its behavior</w:t>
      </w:r>
      <w:r w:rsidR="0089302B" w:rsidRPr="00534EBE">
        <w:rPr>
          <w:lang w:val="en-US"/>
        </w:rPr>
        <w:t>.</w:t>
      </w:r>
      <w:r w:rsidR="00185E98" w:rsidRPr="00534EBE">
        <w:rPr>
          <w:lang w:val="en-US"/>
        </w:rPr>
        <w:t xml:space="preserve"> </w:t>
      </w:r>
      <w:r w:rsidR="0047541E" w:rsidRPr="00534EBE">
        <w:rPr>
          <w:lang w:val="en-US"/>
        </w:rPr>
        <w:t>Th</w:t>
      </w:r>
      <w:r w:rsidR="006A1821" w:rsidRPr="00534EBE">
        <w:rPr>
          <w:lang w:val="en-US"/>
        </w:rPr>
        <w:t xml:space="preserve">e </w:t>
      </w:r>
      <w:r w:rsidR="0096506E" w:rsidRPr="00534EBE">
        <w:rPr>
          <w:lang w:val="en-US"/>
        </w:rPr>
        <w:t xml:space="preserve">parameter enables interpolation between two extremes. In one extreme, </w:t>
      </w:r>
      <w:r w:rsidR="00AD7B70" w:rsidRPr="00534EBE">
        <w:rPr>
          <w:lang w:val="en-US"/>
        </w:rPr>
        <w:t xml:space="preserve">intermediacy identifies publications located </w:t>
      </w:r>
      <w:r w:rsidR="00CF624F" w:rsidRPr="00534EBE">
        <w:rPr>
          <w:lang w:val="en-US"/>
        </w:rPr>
        <w:t xml:space="preserve">on </w:t>
      </w:r>
      <w:r w:rsidR="00AD7B70" w:rsidRPr="00534EBE">
        <w:rPr>
          <w:lang w:val="en-US"/>
        </w:rPr>
        <w:t xml:space="preserve">a shortest path between </w:t>
      </w:r>
      <w:r w:rsidR="007265A2" w:rsidRPr="00534EBE">
        <w:rPr>
          <w:lang w:val="en-US"/>
        </w:rPr>
        <w:t>the source and the target publication</w:t>
      </w:r>
      <w:r w:rsidR="00AD7B70" w:rsidRPr="00534EBE">
        <w:rPr>
          <w:lang w:val="en-US"/>
        </w:rPr>
        <w:t xml:space="preserve">. In the other extreme, it identifies publications located on a large number of edge independent </w:t>
      </w:r>
      <w:r w:rsidR="0098415C" w:rsidRPr="00534EBE">
        <w:rPr>
          <w:lang w:val="en-US"/>
        </w:rPr>
        <w:t xml:space="preserve">source-target </w:t>
      </w:r>
      <w:r w:rsidR="00AD7B70" w:rsidRPr="00534EBE">
        <w:rPr>
          <w:lang w:val="en-US"/>
        </w:rPr>
        <w:t>paths</w:t>
      </w:r>
      <w:r w:rsidR="00185E98" w:rsidRPr="00534EBE">
        <w:rPr>
          <w:lang w:val="en-US"/>
        </w:rPr>
        <w:t>.</w:t>
      </w:r>
    </w:p>
    <w:p w:rsidR="001D7B55" w:rsidRPr="00534EBE" w:rsidRDefault="00B21105" w:rsidP="0039245F">
      <w:pPr>
        <w:jc w:val="both"/>
        <w:rPr>
          <w:lang w:val="en-US"/>
        </w:rPr>
      </w:pPr>
      <w:r w:rsidRPr="00534EBE">
        <w:rPr>
          <w:lang w:val="en-US"/>
        </w:rPr>
        <w:lastRenderedPageBreak/>
        <w:t xml:space="preserve">We have also tested intermediacy empirically. </w:t>
      </w:r>
      <w:r w:rsidR="00FA66EA" w:rsidRPr="00534EBE">
        <w:rPr>
          <w:lang w:val="en-US"/>
        </w:rPr>
        <w:t>T</w:t>
      </w:r>
      <w:r w:rsidR="00B0455B" w:rsidRPr="00534EBE">
        <w:rPr>
          <w:lang w:val="en-US"/>
        </w:rPr>
        <w:t>wo empirical analyses</w:t>
      </w:r>
      <w:r w:rsidR="00FA66EA" w:rsidRPr="00534EBE">
        <w:rPr>
          <w:lang w:val="en-US"/>
        </w:rPr>
        <w:t xml:space="preserve"> have been presented</w:t>
      </w:r>
      <w:r w:rsidR="00B0455B" w:rsidRPr="00534EBE">
        <w:rPr>
          <w:lang w:val="en-US"/>
        </w:rPr>
        <w:t xml:space="preserve">, one in which intermediacy </w:t>
      </w:r>
      <w:r w:rsidR="00D16C64" w:rsidRPr="00534EBE">
        <w:rPr>
          <w:lang w:val="en-US"/>
        </w:rPr>
        <w:t>was</w:t>
      </w:r>
      <w:r w:rsidR="00B0455B" w:rsidRPr="00534EBE">
        <w:rPr>
          <w:lang w:val="en-US"/>
        </w:rPr>
        <w:t xml:space="preserve"> used to trace intellectual developments at the interface between the community detection and the scientometric literature and one in which intermediacy </w:t>
      </w:r>
      <w:r w:rsidR="00D16C64" w:rsidRPr="00534EBE">
        <w:rPr>
          <w:lang w:val="en-US"/>
        </w:rPr>
        <w:t>was</w:t>
      </w:r>
      <w:r w:rsidR="00B0455B" w:rsidRPr="00534EBE">
        <w:rPr>
          <w:lang w:val="en-US"/>
        </w:rPr>
        <w:t xml:space="preserve"> applied to the literature on peer review.</w:t>
      </w:r>
      <w:r w:rsidR="00B0455B" w:rsidRPr="00534EBE">
        <w:rPr>
          <w:lang w:val="en-US"/>
        </w:rPr>
        <w:t xml:space="preserve"> </w:t>
      </w:r>
      <w:r w:rsidR="00BB4887" w:rsidRPr="00534EBE">
        <w:rPr>
          <w:lang w:val="en-US"/>
        </w:rPr>
        <w:t xml:space="preserve">The first analysis has shown that intermediacy yields </w:t>
      </w:r>
      <w:r w:rsidR="008B60AA" w:rsidRPr="00534EBE">
        <w:rPr>
          <w:lang w:val="en-US"/>
        </w:rPr>
        <w:t>results</w:t>
      </w:r>
      <w:r w:rsidR="0072745D" w:rsidRPr="00534EBE">
        <w:rPr>
          <w:lang w:val="en-US"/>
        </w:rPr>
        <w:t xml:space="preserve"> that appear </w:t>
      </w:r>
      <w:r w:rsidR="00FC6EF5" w:rsidRPr="00534EBE">
        <w:rPr>
          <w:lang w:val="en-US"/>
        </w:rPr>
        <w:t xml:space="preserve">sensible from </w:t>
      </w:r>
      <w:r w:rsidR="00DF7857" w:rsidRPr="00534EBE">
        <w:rPr>
          <w:lang w:val="en-US"/>
        </w:rPr>
        <w:t>the</w:t>
      </w:r>
      <w:r w:rsidR="00FC6EF5" w:rsidRPr="00534EBE">
        <w:rPr>
          <w:lang w:val="en-US"/>
        </w:rPr>
        <w:t xml:space="preserve"> point of view</w:t>
      </w:r>
      <w:r w:rsidR="00DF7857" w:rsidRPr="00534EBE">
        <w:rPr>
          <w:lang w:val="en-US"/>
        </w:rPr>
        <w:t xml:space="preserve"> of a domain expert</w:t>
      </w:r>
      <w:r w:rsidR="00BB4887" w:rsidRPr="00534EBE">
        <w:rPr>
          <w:lang w:val="en-US"/>
        </w:rPr>
        <w:t xml:space="preserve">. The second analysis has </w:t>
      </w:r>
      <w:r w:rsidR="002A18D2" w:rsidRPr="00534EBE">
        <w:rPr>
          <w:lang w:val="en-US"/>
        </w:rPr>
        <w:t>provided empirical confirmation of</w:t>
      </w:r>
      <w:r w:rsidR="00BB4887" w:rsidRPr="00534EBE">
        <w:rPr>
          <w:lang w:val="en-US"/>
        </w:rPr>
        <w:t xml:space="preserve"> the </w:t>
      </w:r>
      <w:r w:rsidR="002A18D2" w:rsidRPr="00534EBE">
        <w:rPr>
          <w:lang w:val="en-US"/>
        </w:rPr>
        <w:t xml:space="preserve">mathematical </w:t>
      </w:r>
      <w:r w:rsidR="00BB4887" w:rsidRPr="00534EBE">
        <w:rPr>
          <w:lang w:val="en-US"/>
        </w:rPr>
        <w:t>differences between intermediacy and main path analysis</w:t>
      </w:r>
      <w:r w:rsidR="00441EB5" w:rsidRPr="00534EBE">
        <w:rPr>
          <w:lang w:val="en-US"/>
        </w:rPr>
        <w:t>.</w:t>
      </w:r>
    </w:p>
    <w:p w:rsidR="00441EB5" w:rsidRPr="00534EBE" w:rsidRDefault="00A34865" w:rsidP="0039245F">
      <w:pPr>
        <w:jc w:val="both"/>
        <w:rPr>
          <w:lang w:val="en-US"/>
        </w:rPr>
      </w:pPr>
      <w:r w:rsidRPr="00534EBE">
        <w:rPr>
          <w:lang w:val="en-US"/>
        </w:rPr>
        <w:t xml:space="preserve">There are various </w:t>
      </w:r>
      <w:r w:rsidR="00501258" w:rsidRPr="00534EBE">
        <w:rPr>
          <w:lang w:val="en-US"/>
        </w:rPr>
        <w:t>options</w:t>
      </w:r>
      <w:r w:rsidRPr="00534EBE">
        <w:rPr>
          <w:lang w:val="en-US"/>
        </w:rPr>
        <w:t xml:space="preserve"> for further research. </w:t>
      </w:r>
      <w:r w:rsidR="004E4EDA" w:rsidRPr="00534EBE">
        <w:rPr>
          <w:lang w:val="en-US"/>
        </w:rPr>
        <w:t xml:space="preserve">First of all, a more extensive mathematical analysis of intermediacy could be carried out, </w:t>
      </w:r>
      <w:r w:rsidR="00C20DE3" w:rsidRPr="00534EBE">
        <w:rPr>
          <w:lang w:val="en-US"/>
        </w:rPr>
        <w:t>possibly resulting in</w:t>
      </w:r>
      <w:r w:rsidR="004E4EDA" w:rsidRPr="00534EBE">
        <w:rPr>
          <w:lang w:val="en-US"/>
        </w:rPr>
        <w:t xml:space="preserve"> an axiomatic foundation for intermediacy. </w:t>
      </w:r>
      <w:r w:rsidR="000311D4" w:rsidRPr="00534EBE">
        <w:rPr>
          <w:lang w:val="en-US"/>
        </w:rPr>
        <w:t xml:space="preserve">The ideas underlying intermediacy </w:t>
      </w:r>
      <w:r w:rsidR="00453C42" w:rsidRPr="00534EBE">
        <w:rPr>
          <w:lang w:val="en-US"/>
        </w:rPr>
        <w:t>may</w:t>
      </w:r>
      <w:r w:rsidR="000311D4" w:rsidRPr="00534EBE">
        <w:rPr>
          <w:lang w:val="en-US"/>
        </w:rPr>
        <w:t xml:space="preserve"> also be used to develop other types of network indicators, such as an indicator of the connectedness of two nodes</w:t>
      </w:r>
      <w:r w:rsidR="001552B1" w:rsidRPr="00534EBE">
        <w:rPr>
          <w:lang w:val="en-US"/>
        </w:rPr>
        <w:t xml:space="preserve"> in a network</w:t>
      </w:r>
      <w:r w:rsidR="00441EB5" w:rsidRPr="00534EBE">
        <w:rPr>
          <w:lang w:val="en-US"/>
        </w:rPr>
        <w:t>.</w:t>
      </w:r>
      <w:r w:rsidR="007258FC" w:rsidRPr="00534EBE">
        <w:rPr>
          <w:lang w:val="en-US"/>
        </w:rPr>
        <w:t xml:space="preserve"> In empirical analyses, intermediacy could be applied not only in citation networks of </w:t>
      </w:r>
      <w:r w:rsidR="00042026" w:rsidRPr="00534EBE">
        <w:rPr>
          <w:lang w:val="en-US"/>
        </w:rPr>
        <w:t xml:space="preserve">scientific </w:t>
      </w:r>
      <w:r w:rsidR="007258FC" w:rsidRPr="00534EBE">
        <w:rPr>
          <w:lang w:val="en-US"/>
        </w:rPr>
        <w:t xml:space="preserve">publications, but for instance also in patent citation networks or even in completely different types of networks, such as </w:t>
      </w:r>
      <w:r w:rsidR="007258FC" w:rsidRPr="00534EBE">
        <w:rPr>
          <w:highlight w:val="yellow"/>
          <w:lang w:val="en-US"/>
        </w:rPr>
        <w:t>???</w:t>
      </w:r>
      <w:r w:rsidR="007258FC" w:rsidRPr="00534EBE">
        <w:rPr>
          <w:lang w:val="en-US"/>
        </w:rPr>
        <w:t>.</w:t>
      </w:r>
    </w:p>
    <w:p w:rsidR="00534EBE" w:rsidRPr="00534EBE" w:rsidRDefault="00534EBE">
      <w:pPr>
        <w:jc w:val="both"/>
        <w:rPr>
          <w:lang w:val="en-US"/>
        </w:rPr>
      </w:pPr>
    </w:p>
    <w:sectPr w:rsidR="00534EBE" w:rsidRPr="00534E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EA"/>
    <w:rsid w:val="0001282E"/>
    <w:rsid w:val="000178A0"/>
    <w:rsid w:val="000311D4"/>
    <w:rsid w:val="0003181A"/>
    <w:rsid w:val="00042026"/>
    <w:rsid w:val="00060682"/>
    <w:rsid w:val="000670FC"/>
    <w:rsid w:val="000970D0"/>
    <w:rsid w:val="00097699"/>
    <w:rsid w:val="000B5311"/>
    <w:rsid w:val="000E503F"/>
    <w:rsid w:val="00102A73"/>
    <w:rsid w:val="0010559D"/>
    <w:rsid w:val="001265C0"/>
    <w:rsid w:val="001552B1"/>
    <w:rsid w:val="00160D6E"/>
    <w:rsid w:val="00185E98"/>
    <w:rsid w:val="00193725"/>
    <w:rsid w:val="001B25B4"/>
    <w:rsid w:val="001D7B55"/>
    <w:rsid w:val="001E082A"/>
    <w:rsid w:val="002228B3"/>
    <w:rsid w:val="00236EC5"/>
    <w:rsid w:val="00242453"/>
    <w:rsid w:val="00293727"/>
    <w:rsid w:val="002A18D2"/>
    <w:rsid w:val="002C088B"/>
    <w:rsid w:val="002E5D5B"/>
    <w:rsid w:val="00366759"/>
    <w:rsid w:val="00370A6F"/>
    <w:rsid w:val="0039245F"/>
    <w:rsid w:val="003D1ACE"/>
    <w:rsid w:val="003F1713"/>
    <w:rsid w:val="003F22BA"/>
    <w:rsid w:val="004001C5"/>
    <w:rsid w:val="004001FF"/>
    <w:rsid w:val="00441EB5"/>
    <w:rsid w:val="00443971"/>
    <w:rsid w:val="00453C42"/>
    <w:rsid w:val="004545EA"/>
    <w:rsid w:val="0047541E"/>
    <w:rsid w:val="00492C3D"/>
    <w:rsid w:val="004E4EDA"/>
    <w:rsid w:val="00501258"/>
    <w:rsid w:val="00534EBE"/>
    <w:rsid w:val="00596CB5"/>
    <w:rsid w:val="005B7452"/>
    <w:rsid w:val="005D00EA"/>
    <w:rsid w:val="005F2C6C"/>
    <w:rsid w:val="006263AE"/>
    <w:rsid w:val="00672F15"/>
    <w:rsid w:val="006A1821"/>
    <w:rsid w:val="006B7E81"/>
    <w:rsid w:val="006C0CEF"/>
    <w:rsid w:val="006E3703"/>
    <w:rsid w:val="00706F67"/>
    <w:rsid w:val="00711069"/>
    <w:rsid w:val="00714D55"/>
    <w:rsid w:val="007258FC"/>
    <w:rsid w:val="007265A2"/>
    <w:rsid w:val="0072745D"/>
    <w:rsid w:val="00735E7E"/>
    <w:rsid w:val="0074164E"/>
    <w:rsid w:val="00760B70"/>
    <w:rsid w:val="00846356"/>
    <w:rsid w:val="008705C6"/>
    <w:rsid w:val="0088376E"/>
    <w:rsid w:val="00885D09"/>
    <w:rsid w:val="0089302B"/>
    <w:rsid w:val="008A5CC2"/>
    <w:rsid w:val="008B2AD8"/>
    <w:rsid w:val="008B60AA"/>
    <w:rsid w:val="008F2A63"/>
    <w:rsid w:val="008F6AE5"/>
    <w:rsid w:val="00911DE2"/>
    <w:rsid w:val="0091335E"/>
    <w:rsid w:val="0096506E"/>
    <w:rsid w:val="00982451"/>
    <w:rsid w:val="0098415C"/>
    <w:rsid w:val="009C1EC2"/>
    <w:rsid w:val="009F0877"/>
    <w:rsid w:val="00A1721E"/>
    <w:rsid w:val="00A34238"/>
    <w:rsid w:val="00A34865"/>
    <w:rsid w:val="00A46088"/>
    <w:rsid w:val="00AC6564"/>
    <w:rsid w:val="00AD517C"/>
    <w:rsid w:val="00AD7B70"/>
    <w:rsid w:val="00B0455B"/>
    <w:rsid w:val="00B05258"/>
    <w:rsid w:val="00B21105"/>
    <w:rsid w:val="00B6116C"/>
    <w:rsid w:val="00BA04FF"/>
    <w:rsid w:val="00BB2B0E"/>
    <w:rsid w:val="00BB4887"/>
    <w:rsid w:val="00BC3077"/>
    <w:rsid w:val="00BE0F0C"/>
    <w:rsid w:val="00C11FA0"/>
    <w:rsid w:val="00C20DE3"/>
    <w:rsid w:val="00C26517"/>
    <w:rsid w:val="00CF557A"/>
    <w:rsid w:val="00CF624F"/>
    <w:rsid w:val="00CF6908"/>
    <w:rsid w:val="00D16C64"/>
    <w:rsid w:val="00D3697A"/>
    <w:rsid w:val="00D42921"/>
    <w:rsid w:val="00D56768"/>
    <w:rsid w:val="00D65000"/>
    <w:rsid w:val="00DA600B"/>
    <w:rsid w:val="00DC5E10"/>
    <w:rsid w:val="00DF7857"/>
    <w:rsid w:val="00E05464"/>
    <w:rsid w:val="00EF2952"/>
    <w:rsid w:val="00F041FE"/>
    <w:rsid w:val="00F16A26"/>
    <w:rsid w:val="00F34201"/>
    <w:rsid w:val="00F76278"/>
    <w:rsid w:val="00F91F6B"/>
    <w:rsid w:val="00F94FCB"/>
    <w:rsid w:val="00F96D80"/>
    <w:rsid w:val="00FA66EA"/>
    <w:rsid w:val="00FC6EF5"/>
    <w:rsid w:val="00FF75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4530891E.dotm</Template>
  <TotalTime>150</TotalTime>
  <Pages>2</Pages>
  <Words>684</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Ludo Waltman</dc:creator>
  <cp:lastModifiedBy>Ludo Waltman</cp:lastModifiedBy>
  <cp:revision>173</cp:revision>
  <dcterms:created xsi:type="dcterms:W3CDTF">2018-09-18T19:47:00Z</dcterms:created>
  <dcterms:modified xsi:type="dcterms:W3CDTF">2018-09-18T22:17:00Z</dcterms:modified>
</cp:coreProperties>
</file>