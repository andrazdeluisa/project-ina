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B8" w:rsidRDefault="00922BB8" w:rsidP="00567DD3">
      <w:pPr>
        <w:jc w:val="both"/>
      </w:pPr>
      <w:r w:rsidRPr="00471CC9">
        <w:rPr>
          <w:b/>
        </w:rPr>
        <w:t>Definition.</w:t>
      </w:r>
      <w:r>
        <w:t xml:space="preserve"> </w:t>
      </w:r>
      <w:r w:rsidR="00471CC9">
        <w:t>Consider a directed acyclic graph G</w:t>
      </w:r>
      <w:r w:rsidR="008D6096">
        <w:t xml:space="preserve"> = (V, E)</w:t>
      </w:r>
      <w:r w:rsidR="00471CC9">
        <w:t xml:space="preserve"> and two nodes u and v such that there does not exist a path from node v to node u</w:t>
      </w:r>
      <w:r>
        <w:t>.</w:t>
      </w:r>
      <w:r w:rsidR="008474F7">
        <w:t xml:space="preserve"> </w:t>
      </w:r>
      <w:r w:rsidR="000943B5" w:rsidRPr="00593F9E">
        <w:rPr>
          <w:i/>
        </w:rPr>
        <w:t>Path addition</w:t>
      </w:r>
      <w:r w:rsidR="000943B5">
        <w:t xml:space="preserve"> is the operation in which a new path from node u to node v is added</w:t>
      </w:r>
      <w:r w:rsidR="008474F7">
        <w:t>.</w:t>
      </w:r>
      <w:r w:rsidR="007968D0">
        <w:t xml:space="preserve"> Let l denote the length of the new path.</w:t>
      </w:r>
      <w:r w:rsidR="00B21426">
        <w:t xml:space="preserve"> If l = 1, an edge (u, v) is added. If l &gt; 1, </w:t>
      </w:r>
      <w:r w:rsidR="00A87634">
        <w:t>nodes w_1, \ldots, w_{l - 1} and edges (u, w_1), (w_1, w_2), \ldots, (w_{</w:t>
      </w:r>
      <w:r w:rsidR="0034752B">
        <w:t>l - 2</w:t>
      </w:r>
      <w:r w:rsidR="00A87634">
        <w:t>}, w_</w:t>
      </w:r>
      <w:r w:rsidR="0034752B">
        <w:t>{</w:t>
      </w:r>
      <w:r w:rsidR="00A87634">
        <w:t>l</w:t>
      </w:r>
      <w:r w:rsidR="0034752B">
        <w:t xml:space="preserve"> - 1}</w:t>
      </w:r>
      <w:r w:rsidR="00A87634">
        <w:t>), (w_</w:t>
      </w:r>
      <w:r w:rsidR="0034752B">
        <w:t>{</w:t>
      </w:r>
      <w:r w:rsidR="00A87634">
        <w:t>l</w:t>
      </w:r>
      <w:r w:rsidR="0034752B">
        <w:t xml:space="preserve"> - 1}</w:t>
      </w:r>
      <w:r w:rsidR="00A87634">
        <w:t>, v) are added</w:t>
      </w:r>
      <w:r w:rsidR="00B21426">
        <w:t>.</w:t>
      </w:r>
    </w:p>
    <w:p w:rsidR="00922BB8" w:rsidRDefault="00922BB8" w:rsidP="00567DD3">
      <w:pPr>
        <w:jc w:val="both"/>
      </w:pPr>
    </w:p>
    <w:p w:rsidR="005E540B" w:rsidRDefault="005E540B" w:rsidP="00914010">
      <w:pPr>
        <w:jc w:val="both"/>
      </w:pPr>
      <w:r w:rsidRPr="00DE4BEE">
        <w:rPr>
          <w:b/>
        </w:rPr>
        <w:t>Theorem.</w:t>
      </w:r>
      <w:r>
        <w:t xml:space="preserve"> </w:t>
      </w:r>
      <w:r w:rsidR="00BC54F9">
        <w:t>Consider a directed acyclic graph G = (V, E)</w:t>
      </w:r>
      <w:r w:rsidR="00BC54F9">
        <w:t xml:space="preserve">, </w:t>
      </w:r>
      <w:r w:rsidR="00BC54F9">
        <w:t>a source node s, and a target node t</w:t>
      </w:r>
      <w:r w:rsidR="00BC54F9">
        <w:t>.</w:t>
      </w:r>
      <w:r w:rsidR="00BC54F9">
        <w:t xml:space="preserve"> </w:t>
      </w:r>
      <w:r w:rsidR="00BC54F9">
        <w:t>In addition, consider</w:t>
      </w:r>
      <w:r w:rsidR="00BC54F9">
        <w:t xml:space="preserve"> two nodes u and v such that there does not exist a path from node v to node u</w:t>
      </w:r>
      <w:r>
        <w:t>.</w:t>
      </w:r>
      <w:r w:rsidR="00BC54F9">
        <w:t xml:space="preserve"> Adding a path from node u to node v increases the intermediacy</w:t>
      </w:r>
      <w:r w:rsidR="00800824">
        <w:t xml:space="preserve"> \phi_w of any node w</w:t>
      </w:r>
      <w:r w:rsidR="00BC54F9">
        <w:t xml:space="preserve"> located on a path </w:t>
      </w:r>
      <w:r w:rsidR="00A97945">
        <w:t xml:space="preserve">from node s to node u </w:t>
      </w:r>
      <w:r w:rsidR="00800824">
        <w:t>or</w:t>
      </w:r>
      <w:r w:rsidR="00A97945">
        <w:t xml:space="preserve"> from node v to node t.</w:t>
      </w:r>
    </w:p>
    <w:p w:rsidR="00BC54F9" w:rsidRDefault="00BC54F9" w:rsidP="00914010">
      <w:pPr>
        <w:jc w:val="both"/>
      </w:pPr>
    </w:p>
    <w:p w:rsidR="000C6EC7" w:rsidRDefault="000C6EC7" w:rsidP="000C6EC7">
      <w:pPr>
        <w:jc w:val="both"/>
      </w:pPr>
      <w:r w:rsidRPr="00471CC9">
        <w:rPr>
          <w:b/>
        </w:rPr>
        <w:t>Definition.</w:t>
      </w:r>
      <w:r>
        <w:t xml:space="preserve"> Consider a directed acyclic graph G = (V, E) and two nodes</w:t>
      </w:r>
      <w:r w:rsidR="00232920">
        <w:t xml:space="preserve"> u and v such that there exists at least one </w:t>
      </w:r>
      <w:r>
        <w:t xml:space="preserve">path from node u to node v. Let P_{uv} \subseteq V denote the set of all nodes </w:t>
      </w:r>
      <w:r w:rsidR="006501E6">
        <w:t xml:space="preserve">located on a path </w:t>
      </w:r>
      <w:r>
        <w:t xml:space="preserve">from node u to node v, including nodes u and v themselves. </w:t>
      </w:r>
      <w:r w:rsidRPr="00C977FA">
        <w:rPr>
          <w:i/>
        </w:rPr>
        <w:t>Path contraction</w:t>
      </w:r>
      <w:r>
        <w:t xml:space="preserve"> is the operation in which all nodes in P_{uv} are contracted. This means that the nodes in P_{uv} are replaced by a new node w. Edges connecting two nodes that are both in P_{uv} are removed. If an edge points from a node v’ \notin P_{uv} to a node in P_{uv}, the edge is replaced by a new edge (v’, w). If an edge points from a node in P_{uv} to a node v’ \notin P_{uv}, the edge is replaced by a new edge (w, v’).</w:t>
      </w:r>
    </w:p>
    <w:p w:rsidR="000C6EC7" w:rsidRDefault="000C6EC7" w:rsidP="000C6EC7">
      <w:pPr>
        <w:jc w:val="both"/>
      </w:pPr>
    </w:p>
    <w:p w:rsidR="00BC54F9" w:rsidRDefault="00BC54F9" w:rsidP="00914010">
      <w:pPr>
        <w:jc w:val="both"/>
      </w:pPr>
      <w:r w:rsidRPr="00DE4BEE">
        <w:rPr>
          <w:b/>
        </w:rPr>
        <w:t>Theorem.</w:t>
      </w:r>
      <w:r>
        <w:t xml:space="preserve"> </w:t>
      </w:r>
      <w:r w:rsidR="00DE4BEE">
        <w:t>Consider a directed acyclic graph G = (V, E), a source node s, and a target node t</w:t>
      </w:r>
      <w:r>
        <w:t>.</w:t>
      </w:r>
      <w:r w:rsidR="00DE4BEE">
        <w:t xml:space="preserve"> </w:t>
      </w:r>
      <w:r w:rsidR="00C17A56">
        <w:t xml:space="preserve">In addition, </w:t>
      </w:r>
      <w:r w:rsidR="00C96B12">
        <w:t>consider two nodes u and v such that</w:t>
      </w:r>
      <w:r w:rsidR="00C96B12">
        <w:t xml:space="preserve"> </w:t>
      </w:r>
      <w:r w:rsidR="00CF71D4">
        <w:t xml:space="preserve">there exists at least one </w:t>
      </w:r>
      <w:r w:rsidR="00D35F85">
        <w:t>path from node u to node v</w:t>
      </w:r>
      <w:r w:rsidR="00D35F85">
        <w:t xml:space="preserve"> and such that </w:t>
      </w:r>
      <w:r w:rsidR="00401D4B">
        <w:t>any source-target path</w:t>
      </w:r>
      <w:r w:rsidR="00401D4B">
        <w:t xml:space="preserve"> that go</w:t>
      </w:r>
      <w:r w:rsidR="00401D4B">
        <w:t>es</w:t>
      </w:r>
      <w:r w:rsidR="00401D4B">
        <w:t xml:space="preserve"> through node u or node v also go</w:t>
      </w:r>
      <w:r w:rsidR="00401D4B">
        <w:t>es</w:t>
      </w:r>
      <w:r w:rsidR="00401D4B">
        <w:t xml:space="preserve"> through the other node</w:t>
      </w:r>
      <w:r w:rsidR="00C17A56">
        <w:t xml:space="preserve">. </w:t>
      </w:r>
      <w:r w:rsidR="000C6EC7">
        <w:t xml:space="preserve">Contracting paths from node u to node v </w:t>
      </w:r>
      <w:r w:rsidR="00CB7E28">
        <w:t>increases the intermediacy \phi_w of any node w located on a path from node s to node u or from node v to node t</w:t>
      </w:r>
      <w:r w:rsidR="00DE4BEE">
        <w:t>.</w:t>
      </w:r>
      <w:bookmarkStart w:id="0" w:name="_GoBack"/>
      <w:bookmarkEnd w:id="0"/>
    </w:p>
    <w:sectPr w:rsidR="00BC5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30"/>
    <w:rsid w:val="000943B5"/>
    <w:rsid w:val="000C6EC7"/>
    <w:rsid w:val="001135F8"/>
    <w:rsid w:val="00232920"/>
    <w:rsid w:val="002802A3"/>
    <w:rsid w:val="002945A3"/>
    <w:rsid w:val="002B304C"/>
    <w:rsid w:val="00341ACC"/>
    <w:rsid w:val="0034752B"/>
    <w:rsid w:val="00370A6F"/>
    <w:rsid w:val="003A2C40"/>
    <w:rsid w:val="00401D4B"/>
    <w:rsid w:val="0043038C"/>
    <w:rsid w:val="00466C27"/>
    <w:rsid w:val="00471CC9"/>
    <w:rsid w:val="00480E0D"/>
    <w:rsid w:val="004A4C30"/>
    <w:rsid w:val="00566279"/>
    <w:rsid w:val="00566524"/>
    <w:rsid w:val="00567DD3"/>
    <w:rsid w:val="00593F9E"/>
    <w:rsid w:val="005E540B"/>
    <w:rsid w:val="006501E6"/>
    <w:rsid w:val="006A0765"/>
    <w:rsid w:val="006A14B4"/>
    <w:rsid w:val="007968D0"/>
    <w:rsid w:val="00800824"/>
    <w:rsid w:val="008474F7"/>
    <w:rsid w:val="00877AF5"/>
    <w:rsid w:val="008D6096"/>
    <w:rsid w:val="00914010"/>
    <w:rsid w:val="00922BB8"/>
    <w:rsid w:val="00927BFE"/>
    <w:rsid w:val="009B062E"/>
    <w:rsid w:val="00A1721E"/>
    <w:rsid w:val="00A87634"/>
    <w:rsid w:val="00A97945"/>
    <w:rsid w:val="00AD6C1D"/>
    <w:rsid w:val="00B21426"/>
    <w:rsid w:val="00B825AB"/>
    <w:rsid w:val="00BC54F9"/>
    <w:rsid w:val="00BE6EC6"/>
    <w:rsid w:val="00C06510"/>
    <w:rsid w:val="00C17A56"/>
    <w:rsid w:val="00C96B12"/>
    <w:rsid w:val="00C977FA"/>
    <w:rsid w:val="00CB7E28"/>
    <w:rsid w:val="00CF71D4"/>
    <w:rsid w:val="00D35F85"/>
    <w:rsid w:val="00DE4BEE"/>
    <w:rsid w:val="00DF0089"/>
    <w:rsid w:val="00ED7C3A"/>
    <w:rsid w:val="00FB1091"/>
    <w:rsid w:val="00F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B8E36D7C.dotm</Template>
  <TotalTime>654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 Waltman</dc:creator>
  <cp:lastModifiedBy>Ludo Waltman</cp:lastModifiedBy>
  <cp:revision>113</cp:revision>
  <dcterms:created xsi:type="dcterms:W3CDTF">2018-08-25T21:14:00Z</dcterms:created>
  <dcterms:modified xsi:type="dcterms:W3CDTF">2018-08-26T08:08:00Z</dcterms:modified>
</cp:coreProperties>
</file>