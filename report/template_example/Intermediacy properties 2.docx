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51C" w:rsidRDefault="00DB251C" w:rsidP="00567DD3">
      <w:pPr>
        <w:jc w:val="both"/>
      </w:pPr>
      <w:bookmarkStart w:id="0" w:name="_GoBack"/>
      <w:bookmarkEnd w:id="0"/>
      <w:r>
        <w:rPr>
          <w:b/>
        </w:rPr>
        <w:t>Properties.</w:t>
      </w:r>
      <w:r>
        <w:t xml:space="preserve"> </w:t>
      </w:r>
      <w:r w:rsidR="0054266E">
        <w:t xml:space="preserve">To get a better understanding of our intermediacy measure, </w:t>
      </w:r>
      <w:r w:rsidR="008E595E">
        <w:t>we study some of its properties</w:t>
      </w:r>
      <w:r>
        <w:t>.</w:t>
      </w:r>
      <w:r w:rsidR="0033296E">
        <w:t xml:space="preserve"> We first consider the properties of path addition and path contraction.</w:t>
      </w:r>
      <w:r w:rsidR="00570B61">
        <w:t xml:space="preserve"> We show that both adding paths and contracting paths lead to an increase in intermediacy.</w:t>
      </w:r>
    </w:p>
    <w:p w:rsidR="00CF2CD9" w:rsidRPr="00DB251C" w:rsidRDefault="00CF2CD9" w:rsidP="00567DD3">
      <w:pPr>
        <w:jc w:val="both"/>
      </w:pPr>
      <w:r>
        <w:t>We start by considering the property of path addition.</w:t>
      </w:r>
      <w:r w:rsidR="007A1981">
        <w:t xml:space="preserve"> We define path addition as follows.</w:t>
      </w:r>
    </w:p>
    <w:p w:rsidR="00DB251C" w:rsidRDefault="00DB251C" w:rsidP="00567DD3">
      <w:pPr>
        <w:jc w:val="both"/>
        <w:rPr>
          <w:b/>
        </w:rPr>
      </w:pPr>
    </w:p>
    <w:p w:rsidR="00922BB8" w:rsidRDefault="00922BB8" w:rsidP="00567DD3">
      <w:pPr>
        <w:jc w:val="both"/>
      </w:pPr>
      <w:r w:rsidRPr="00471CC9">
        <w:rPr>
          <w:b/>
        </w:rPr>
        <w:t>Definition.</w:t>
      </w:r>
      <w:r>
        <w:t xml:space="preserve"> </w:t>
      </w:r>
      <w:r w:rsidR="00471CC9">
        <w:t>Consider a directed acyclic graph G</w:t>
      </w:r>
      <w:r w:rsidR="008D6096">
        <w:t xml:space="preserve"> = (V, E)</w:t>
      </w:r>
      <w:r w:rsidR="00476F76">
        <w:t xml:space="preserve"> and two nodes u,</w:t>
      </w:r>
      <w:r w:rsidR="00471CC9">
        <w:t xml:space="preserve"> v</w:t>
      </w:r>
      <w:r w:rsidR="00476F76">
        <w:t xml:space="preserve"> \in V</w:t>
      </w:r>
      <w:r w:rsidR="00471CC9">
        <w:t xml:space="preserve"> such that there does not exist a path from node v to node u</w:t>
      </w:r>
      <w:r>
        <w:t>.</w:t>
      </w:r>
      <w:r w:rsidR="008474F7">
        <w:t xml:space="preserve"> </w:t>
      </w:r>
      <w:r w:rsidR="000943B5" w:rsidRPr="00593F9E">
        <w:rPr>
          <w:i/>
        </w:rPr>
        <w:t>Path addition</w:t>
      </w:r>
      <w:r w:rsidR="000943B5">
        <w:t xml:space="preserve"> is the operation in which a new path from node u to node v is added</w:t>
      </w:r>
      <w:r w:rsidR="008474F7">
        <w:t>.</w:t>
      </w:r>
      <w:r w:rsidR="007968D0">
        <w:t xml:space="preserve"> Let l denote the length of the new path.</w:t>
      </w:r>
      <w:r w:rsidR="00B21426">
        <w:t xml:space="preserve"> If l = 1, an edge (u, v) is added. If l &gt; 1, </w:t>
      </w:r>
      <w:r w:rsidR="00A87634">
        <w:t>nodes w_1, \ldots, w_{l - 1} and edges (u, w_1), (w_1, w_2), \ldots, (w_{</w:t>
      </w:r>
      <w:r w:rsidR="0034752B">
        <w:t>l - 2</w:t>
      </w:r>
      <w:r w:rsidR="00A87634">
        <w:t>}, w_</w:t>
      </w:r>
      <w:r w:rsidR="0034752B">
        <w:t>{</w:t>
      </w:r>
      <w:r w:rsidR="00A87634">
        <w:t>l</w:t>
      </w:r>
      <w:r w:rsidR="0034752B">
        <w:t xml:space="preserve"> - 1}</w:t>
      </w:r>
      <w:r w:rsidR="00A87634">
        <w:t>), (w_</w:t>
      </w:r>
      <w:r w:rsidR="0034752B">
        <w:t>{</w:t>
      </w:r>
      <w:r w:rsidR="00A87634">
        <w:t>l</w:t>
      </w:r>
      <w:r w:rsidR="0034752B">
        <w:t xml:space="preserve"> - 1}</w:t>
      </w:r>
      <w:r w:rsidR="00A87634">
        <w:t>, v) are added</w:t>
      </w:r>
      <w:r w:rsidR="00B21426">
        <w:t>.</w:t>
      </w:r>
    </w:p>
    <w:p w:rsidR="00922BB8" w:rsidRDefault="00922BB8" w:rsidP="00567DD3">
      <w:pPr>
        <w:jc w:val="both"/>
      </w:pPr>
    </w:p>
    <w:p w:rsidR="00414E0B" w:rsidRDefault="007B59AC" w:rsidP="00567DD3">
      <w:pPr>
        <w:jc w:val="both"/>
      </w:pPr>
      <w:r>
        <w:t>This</w:t>
      </w:r>
      <w:r w:rsidR="00601844">
        <w:t xml:space="preserve"> definition includes the condition that </w:t>
      </w:r>
      <w:r w:rsidR="00601844">
        <w:t>there does not exist a path from node v to node u</w:t>
      </w:r>
      <w:r w:rsidR="00601844">
        <w:t xml:space="preserve">. Please note that this condition is </w:t>
      </w:r>
      <w:r w:rsidR="00B85D75">
        <w:t>needed</w:t>
      </w:r>
      <w:r w:rsidR="00601844">
        <w:t xml:space="preserve"> to ensure that graph G will remain acyclic after adding paths. </w:t>
      </w:r>
      <w:r w:rsidR="00414E0B">
        <w:t>The following theorem states that adding paths increases intermediacy.</w:t>
      </w:r>
    </w:p>
    <w:p w:rsidR="00414E0B" w:rsidRDefault="00414E0B" w:rsidP="00567DD3">
      <w:pPr>
        <w:jc w:val="both"/>
      </w:pPr>
    </w:p>
    <w:p w:rsidR="005E540B" w:rsidRDefault="005E540B" w:rsidP="00914010">
      <w:pPr>
        <w:jc w:val="both"/>
      </w:pPr>
      <w:r w:rsidRPr="00DE4BEE">
        <w:rPr>
          <w:b/>
        </w:rPr>
        <w:t>Theorem.</w:t>
      </w:r>
      <w:r>
        <w:t xml:space="preserve"> </w:t>
      </w:r>
      <w:r w:rsidR="00BC54F9">
        <w:t>Consider a directed acyclic graph G = (V, E), a source s</w:t>
      </w:r>
      <w:r w:rsidR="0082236B">
        <w:t xml:space="preserve"> \in V</w:t>
      </w:r>
      <w:r w:rsidR="00BC54F9">
        <w:t>, and a target t</w:t>
      </w:r>
      <w:r w:rsidR="0082236B">
        <w:t xml:space="preserve"> \in V</w:t>
      </w:r>
      <w:r w:rsidR="00BC54F9">
        <w:t>. In ad</w:t>
      </w:r>
      <w:r w:rsidR="003058D4">
        <w:t>dition, consider two nodes u,</w:t>
      </w:r>
      <w:r w:rsidR="00BC54F9">
        <w:t xml:space="preserve"> v</w:t>
      </w:r>
      <w:r w:rsidR="003058D4">
        <w:t xml:space="preserve"> \in V</w:t>
      </w:r>
      <w:r w:rsidR="00BC54F9">
        <w:t xml:space="preserve"> such that there does not exist a path from node v to node u</w:t>
      </w:r>
      <w:r>
        <w:t>.</w:t>
      </w:r>
      <w:r w:rsidR="00BC54F9">
        <w:t xml:space="preserve"> Adding a path from node u to node v increases the intermediacy</w:t>
      </w:r>
      <w:r w:rsidR="00800824">
        <w:t xml:space="preserve"> \phi_w of any node w</w:t>
      </w:r>
      <w:r w:rsidR="00BC54F9">
        <w:t xml:space="preserve"> located on a path </w:t>
      </w:r>
      <w:r w:rsidR="00A97945">
        <w:t xml:space="preserve">from </w:t>
      </w:r>
      <w:r w:rsidR="00456D7A">
        <w:t xml:space="preserve">the </w:t>
      </w:r>
      <w:r w:rsidR="00475454">
        <w:t>source</w:t>
      </w:r>
      <w:r w:rsidR="00A97945">
        <w:t xml:space="preserve"> s to node u </w:t>
      </w:r>
      <w:r w:rsidR="00800824">
        <w:t>or</w:t>
      </w:r>
      <w:r w:rsidR="00A97945">
        <w:t xml:space="preserve"> from node v to </w:t>
      </w:r>
      <w:r w:rsidR="00456D7A">
        <w:t xml:space="preserve">the </w:t>
      </w:r>
      <w:r w:rsidR="00475454">
        <w:t>target</w:t>
      </w:r>
      <w:r w:rsidR="00A97945">
        <w:t xml:space="preserve"> t.</w:t>
      </w:r>
    </w:p>
    <w:p w:rsidR="00E40D85" w:rsidRDefault="00E40D85" w:rsidP="00914010">
      <w:pPr>
        <w:jc w:val="both"/>
      </w:pPr>
      <w:r w:rsidRPr="00E40D85">
        <w:rPr>
          <w:i/>
        </w:rPr>
        <w:t>Proof.</w:t>
      </w:r>
      <w:r>
        <w:t xml:space="preserve"> </w:t>
      </w:r>
      <w:r w:rsidR="00582B46" w:rsidRPr="00582B46">
        <w:rPr>
          <w:highlight w:val="yellow"/>
        </w:rPr>
        <w:t>???</w:t>
      </w:r>
      <w:r>
        <w:t>.</w:t>
      </w:r>
    </w:p>
    <w:p w:rsidR="00BC54F9" w:rsidRDefault="00BC54F9" w:rsidP="00914010">
      <w:pPr>
        <w:jc w:val="both"/>
      </w:pPr>
    </w:p>
    <w:p w:rsidR="004F0EFD" w:rsidRDefault="00F02210" w:rsidP="00914010">
      <w:pPr>
        <w:jc w:val="both"/>
      </w:pPr>
      <w:r>
        <w:t>We note that the theorem does not depend on</w:t>
      </w:r>
      <w:r w:rsidR="004C4DE4">
        <w:t xml:space="preserve"> the parameter</w:t>
      </w:r>
      <w:r>
        <w:t xml:space="preserve"> p. Hence, adding paths always increases intermediacy, regardless of the value of p. </w:t>
      </w:r>
      <w:r w:rsidR="004F0EFD">
        <w:t xml:space="preserve">To illustrate the theorem, </w:t>
      </w:r>
      <w:r w:rsidR="00F17C10">
        <w:t>consider Figs. 2A and 2B</w:t>
      </w:r>
      <w:r w:rsidR="004F0EFD">
        <w:t>.</w:t>
      </w:r>
      <w:r w:rsidR="00F17C10">
        <w:t xml:space="preserve"> </w:t>
      </w:r>
      <w:r w:rsidR="000A1E5D">
        <w:t xml:space="preserve">The graph in Fig. 2B is identical to the one in Fig. 2A except that two paths from node u to node v have been added. </w:t>
      </w:r>
      <w:r w:rsidR="004B3A11">
        <w:t>As can be seen, adding these paths increases the intermediacy of nodes located between the source s and node u or between node v and the target t</w:t>
      </w:r>
      <w:r w:rsidR="00F508E8">
        <w:t>, including nodes u and v themselves</w:t>
      </w:r>
      <w:r w:rsidR="00F17C10">
        <w:t>.</w:t>
      </w:r>
      <w:r w:rsidR="00623B8D">
        <w:t xml:space="preserve"> </w:t>
      </w:r>
      <w:r w:rsidR="00AA04A8">
        <w:t>This re</w:t>
      </w:r>
      <w:r w:rsidR="007A4747">
        <w:t xml:space="preserve">flects the basic intuition that, after paths from node u to node v have been added, </w:t>
      </w:r>
      <w:r w:rsidR="00D44B57">
        <w:t xml:space="preserve">going from the source s to the target t through nodes u and v </w:t>
      </w:r>
      <w:r w:rsidR="002E6149">
        <w:t>has become</w:t>
      </w:r>
      <w:r w:rsidR="00D44B57">
        <w:t xml:space="preserve"> ‘easier’ than it was before</w:t>
      </w:r>
      <w:r w:rsidR="00D44B57">
        <w:t xml:space="preserve">. </w:t>
      </w:r>
      <w:r w:rsidR="00F92F0C">
        <w:t>This means that n</w:t>
      </w:r>
      <w:r w:rsidR="003F1B45">
        <w:t xml:space="preserve">odes located between </w:t>
      </w:r>
      <w:r w:rsidR="003F1B45">
        <w:t>the source s and node u or between node v and the target t</w:t>
      </w:r>
      <w:r w:rsidR="003F1B45">
        <w:t xml:space="preserve"> </w:t>
      </w:r>
      <w:r w:rsidR="00910427">
        <w:t xml:space="preserve">have </w:t>
      </w:r>
      <w:r w:rsidR="003F1B45">
        <w:t>become more important in connecting the source and the target</w:t>
      </w:r>
      <w:r w:rsidR="00AA0CE5">
        <w:t xml:space="preserve">. Consequently, </w:t>
      </w:r>
      <w:r w:rsidR="00304FC0">
        <w:t xml:space="preserve">the intermediacy of these nodes </w:t>
      </w:r>
      <w:r w:rsidR="00D86EC1">
        <w:t>has increased</w:t>
      </w:r>
      <w:r w:rsidR="00623B8D">
        <w:t>.</w:t>
      </w:r>
    </w:p>
    <w:p w:rsidR="00623B8D" w:rsidRDefault="00AA072F" w:rsidP="00914010">
      <w:pPr>
        <w:jc w:val="both"/>
      </w:pPr>
      <w:r>
        <w:t>We now consider the property of path contraction</w:t>
      </w:r>
      <w:r w:rsidR="00623B8D">
        <w:t>.</w:t>
      </w:r>
      <w:r w:rsidR="0004264D">
        <w:t xml:space="preserve"> </w:t>
      </w:r>
      <w:r w:rsidR="001334C5">
        <w:t>We use</w:t>
      </w:r>
      <w:r w:rsidR="009D201A">
        <w:t xml:space="preserve"> P_{uv} </w:t>
      </w:r>
      <w:r w:rsidR="001334C5">
        <w:t xml:space="preserve">to </w:t>
      </w:r>
      <w:r w:rsidR="009D201A">
        <w:t xml:space="preserve">denote the set of all nodes located on a path from </w:t>
      </w:r>
      <w:r w:rsidR="00B47E0D">
        <w:t xml:space="preserve">a </w:t>
      </w:r>
      <w:r w:rsidR="009D201A">
        <w:t xml:space="preserve">node u to </w:t>
      </w:r>
      <w:r w:rsidR="00B47E0D">
        <w:t xml:space="preserve">a </w:t>
      </w:r>
      <w:r w:rsidR="009D201A">
        <w:t>node v, including nodes u and v themselves.</w:t>
      </w:r>
      <w:r w:rsidR="009D201A">
        <w:t xml:space="preserve"> </w:t>
      </w:r>
      <w:r w:rsidR="00D17533">
        <w:t>P</w:t>
      </w:r>
      <w:r w:rsidR="0004264D">
        <w:t>ath contraction</w:t>
      </w:r>
      <w:r w:rsidR="00D17533">
        <w:t xml:space="preserve"> is then defined as follows</w:t>
      </w:r>
      <w:r w:rsidR="0004264D">
        <w:t>.</w:t>
      </w:r>
    </w:p>
    <w:p w:rsidR="004F0EFD" w:rsidRDefault="004F0EFD" w:rsidP="00914010">
      <w:pPr>
        <w:jc w:val="both"/>
      </w:pPr>
    </w:p>
    <w:p w:rsidR="000C6EC7" w:rsidRDefault="000C6EC7" w:rsidP="000C6EC7">
      <w:pPr>
        <w:jc w:val="both"/>
      </w:pPr>
      <w:r w:rsidRPr="00471CC9">
        <w:rPr>
          <w:b/>
        </w:rPr>
        <w:t>Definition.</w:t>
      </w:r>
      <w:r>
        <w:t xml:space="preserve"> Consider a directed acyclic graph G = (V, E) and two nodes</w:t>
      </w:r>
      <w:r w:rsidR="00944762">
        <w:t xml:space="preserve"> u,</w:t>
      </w:r>
      <w:r w:rsidR="00232920">
        <w:t xml:space="preserve"> v</w:t>
      </w:r>
      <w:r w:rsidR="00944762">
        <w:t xml:space="preserve"> \in V</w:t>
      </w:r>
      <w:r w:rsidR="00232920">
        <w:t xml:space="preserve"> such that there exists at least one </w:t>
      </w:r>
      <w:r>
        <w:t xml:space="preserve">path from node u to node v. </w:t>
      </w:r>
      <w:r w:rsidRPr="00C977FA">
        <w:rPr>
          <w:i/>
        </w:rPr>
        <w:t>Path contraction</w:t>
      </w:r>
      <w:r>
        <w:t xml:space="preserve"> is the operation in which all nodes in </w:t>
      </w:r>
      <w:r>
        <w:lastRenderedPageBreak/>
        <w:t>P_{uv} are contracted. This means that the nodes in P_{uv</w:t>
      </w:r>
      <w:r w:rsidR="00A54CF8">
        <w:t xml:space="preserve">} are replaced by a new node w. </w:t>
      </w:r>
      <w:r w:rsidR="00996D37">
        <w:t>E</w:t>
      </w:r>
      <w:r>
        <w:t>dge</w:t>
      </w:r>
      <w:r w:rsidR="00996D37">
        <w:t>s pointing</w:t>
      </w:r>
      <w:r>
        <w:t xml:space="preserve"> from a node v’ \notin P_{uv} to a node in P_{uv}</w:t>
      </w:r>
      <w:r w:rsidR="00996D37">
        <w:t xml:space="preserve"> are </w:t>
      </w:r>
      <w:r>
        <w:t xml:space="preserve">replaced by a new edge (v’, w). </w:t>
      </w:r>
      <w:r w:rsidR="009E5D30">
        <w:t>E</w:t>
      </w:r>
      <w:r>
        <w:t>dge</w:t>
      </w:r>
      <w:r w:rsidR="009E5D30">
        <w:t>s pointing</w:t>
      </w:r>
      <w:r>
        <w:t xml:space="preserve"> from a node in P_{uv} to a node v’ \notin P_{uv}</w:t>
      </w:r>
      <w:r w:rsidR="009E5D30">
        <w:t xml:space="preserve"> are</w:t>
      </w:r>
      <w:r>
        <w:t xml:space="preserve"> replaced by a new edge (w, v’).</w:t>
      </w:r>
      <w:r w:rsidR="00A54CF8" w:rsidRPr="00A54CF8">
        <w:t xml:space="preserve"> </w:t>
      </w:r>
      <w:r w:rsidR="00A54CF8">
        <w:t>Edges between nodes in P_{uv} are removed.</w:t>
      </w:r>
    </w:p>
    <w:p w:rsidR="000C6EC7" w:rsidRDefault="000C6EC7" w:rsidP="008E2BC6">
      <w:pPr>
        <w:tabs>
          <w:tab w:val="left" w:pos="7620"/>
        </w:tabs>
        <w:jc w:val="both"/>
      </w:pPr>
    </w:p>
    <w:p w:rsidR="00A00D5D" w:rsidRDefault="004253AC" w:rsidP="000C6EC7">
      <w:pPr>
        <w:jc w:val="both"/>
      </w:pPr>
      <w:r>
        <w:t xml:space="preserve">The following theorem states that </w:t>
      </w:r>
      <w:r>
        <w:t>contracting</w:t>
      </w:r>
      <w:r>
        <w:t xml:space="preserve"> paths increases intermediacy</w:t>
      </w:r>
      <w:r w:rsidR="00A00D5D">
        <w:t>.</w:t>
      </w:r>
    </w:p>
    <w:p w:rsidR="00A00D5D" w:rsidRDefault="00A00D5D" w:rsidP="000C6EC7">
      <w:pPr>
        <w:jc w:val="both"/>
      </w:pPr>
    </w:p>
    <w:p w:rsidR="00BC54F9" w:rsidRDefault="00BC54F9" w:rsidP="00914010">
      <w:pPr>
        <w:jc w:val="both"/>
      </w:pPr>
      <w:r w:rsidRPr="00DE4BEE">
        <w:rPr>
          <w:b/>
        </w:rPr>
        <w:t>Theorem.</w:t>
      </w:r>
      <w:r>
        <w:t xml:space="preserve"> </w:t>
      </w:r>
      <w:r w:rsidR="00DE4BEE">
        <w:t>Consider a directed acyclic graph G = (V, E), a source s</w:t>
      </w:r>
      <w:r w:rsidR="008E2BC6">
        <w:t xml:space="preserve"> \in V</w:t>
      </w:r>
      <w:r w:rsidR="00DE4BEE">
        <w:t>, and a target t</w:t>
      </w:r>
      <w:r w:rsidR="008E2BC6">
        <w:t xml:space="preserve"> \in V</w:t>
      </w:r>
      <w:r>
        <w:t>.</w:t>
      </w:r>
      <w:r w:rsidR="00DE4BEE">
        <w:t xml:space="preserve"> </w:t>
      </w:r>
      <w:r w:rsidR="00C17A56">
        <w:t xml:space="preserve">In addition, </w:t>
      </w:r>
      <w:r w:rsidR="00A24067">
        <w:t>consider two nodes u,</w:t>
      </w:r>
      <w:r w:rsidR="00C96B12">
        <w:t xml:space="preserve"> v</w:t>
      </w:r>
      <w:r w:rsidR="00A24067">
        <w:t xml:space="preserve"> \in V</w:t>
      </w:r>
      <w:r w:rsidR="00C96B12">
        <w:t xml:space="preserve"> such that </w:t>
      </w:r>
      <w:r w:rsidR="00CF71D4">
        <w:t xml:space="preserve">there exists at least one </w:t>
      </w:r>
      <w:r w:rsidR="00D35F85">
        <w:t xml:space="preserve">path from node u to node v and such that </w:t>
      </w:r>
      <w:r w:rsidR="00F5649C">
        <w:t>nodes in P_{uv}</w:t>
      </w:r>
      <w:r w:rsidR="00AF3D24">
        <w:t xml:space="preserve"> </w:t>
      </w:r>
      <w:r w:rsidR="00F5649C">
        <w:t xml:space="preserve">do not have neighbors </w:t>
      </w:r>
      <w:r w:rsidR="00AF3D24">
        <w:t>outside</w:t>
      </w:r>
      <w:r w:rsidR="00F5649C">
        <w:t xml:space="preserve"> P_{uv}</w:t>
      </w:r>
      <w:r w:rsidR="00AF3D24">
        <w:t xml:space="preserve"> except for incoming neighbors of node u and outgoing neighbors of node v</w:t>
      </w:r>
      <w:r w:rsidR="00C17A56">
        <w:t xml:space="preserve">. </w:t>
      </w:r>
      <w:r w:rsidR="000C6EC7">
        <w:t xml:space="preserve">Contracting paths from node u to node v </w:t>
      </w:r>
      <w:r w:rsidR="00CB7E28">
        <w:t>increases the intermediacy \phi_w of any node w located on a path from</w:t>
      </w:r>
      <w:r w:rsidR="00D45775">
        <w:t xml:space="preserve"> the</w:t>
      </w:r>
      <w:r w:rsidR="00CB7E28">
        <w:t xml:space="preserve"> </w:t>
      </w:r>
      <w:r w:rsidR="009441A5">
        <w:t>source</w:t>
      </w:r>
      <w:r w:rsidR="00CB7E28">
        <w:t xml:space="preserve"> s to node u or from node v to </w:t>
      </w:r>
      <w:r w:rsidR="00D45775">
        <w:t xml:space="preserve">the </w:t>
      </w:r>
      <w:r w:rsidR="009441A5">
        <w:t>target</w:t>
      </w:r>
      <w:r w:rsidR="00CB7E28">
        <w:t xml:space="preserve"> t</w:t>
      </w:r>
      <w:r w:rsidR="00DE4BEE">
        <w:t>.</w:t>
      </w:r>
    </w:p>
    <w:p w:rsidR="006D7A73" w:rsidRDefault="006D7A73" w:rsidP="00914010">
      <w:pPr>
        <w:jc w:val="both"/>
      </w:pPr>
      <w:r w:rsidRPr="006D7A73">
        <w:rPr>
          <w:i/>
        </w:rPr>
        <w:t>Proof.</w:t>
      </w:r>
      <w:r>
        <w:t xml:space="preserve"> </w:t>
      </w:r>
      <w:r w:rsidR="00C32D94" w:rsidRPr="00C32D94">
        <w:rPr>
          <w:highlight w:val="yellow"/>
        </w:rPr>
        <w:t>???</w:t>
      </w:r>
      <w:r>
        <w:t>.</w:t>
      </w:r>
    </w:p>
    <w:p w:rsidR="006D7A73" w:rsidRDefault="006D7A73" w:rsidP="00914010">
      <w:pPr>
        <w:jc w:val="both"/>
      </w:pPr>
    </w:p>
    <w:p w:rsidR="006D7A73" w:rsidRDefault="00681E83" w:rsidP="00914010">
      <w:pPr>
        <w:jc w:val="both"/>
      </w:pPr>
      <w:r>
        <w:t xml:space="preserve">Like Theorem </w:t>
      </w:r>
      <w:r w:rsidRPr="00C32D94">
        <w:rPr>
          <w:highlight w:val="yellow"/>
        </w:rPr>
        <w:t>???</w:t>
      </w:r>
      <w:r>
        <w:t xml:space="preserve">, Theorem </w:t>
      </w:r>
      <w:r w:rsidRPr="00C32D94">
        <w:rPr>
          <w:highlight w:val="yellow"/>
        </w:rPr>
        <w:t>???</w:t>
      </w:r>
      <w:r>
        <w:t xml:space="preserve"> does not depend on </w:t>
      </w:r>
      <w:r w:rsidR="00D04CAD">
        <w:t xml:space="preserve">the parameter </w:t>
      </w:r>
      <w:r>
        <w:t>p.</w:t>
      </w:r>
      <w:r w:rsidR="00D843AC">
        <w:t xml:space="preserve"> Regardless of the value of p, contracting paths always increases intermediacy.</w:t>
      </w:r>
      <w:r>
        <w:t xml:space="preserve"> </w:t>
      </w:r>
      <w:r w:rsidR="00204525">
        <w:t>T</w:t>
      </w:r>
      <w:r w:rsidR="002D5E3B">
        <w:t>heorem</w:t>
      </w:r>
      <w:r w:rsidR="00204525">
        <w:t xml:space="preserve"> </w:t>
      </w:r>
      <w:r w:rsidR="00204525" w:rsidRPr="00C32D94">
        <w:rPr>
          <w:highlight w:val="yellow"/>
        </w:rPr>
        <w:t>???</w:t>
      </w:r>
      <w:r w:rsidR="002D5E3B">
        <w:t xml:space="preserve"> is illustrated in Figs. 2B and 2C. </w:t>
      </w:r>
      <w:r w:rsidR="008E2BC6">
        <w:t>The graph</w:t>
      </w:r>
      <w:r w:rsidR="008E2BC6">
        <w:t xml:space="preserve"> in Fig. 2C</w:t>
      </w:r>
      <w:r w:rsidR="008E2BC6">
        <w:t xml:space="preserve"> is identical to the one </w:t>
      </w:r>
      <w:r w:rsidR="008E2BC6">
        <w:t>in Fig. 2B</w:t>
      </w:r>
      <w:r w:rsidR="008E2BC6">
        <w:t xml:space="preserve"> except that</w:t>
      </w:r>
      <w:r w:rsidR="008E2BC6">
        <w:t xml:space="preserve"> </w:t>
      </w:r>
      <w:r w:rsidR="00A97ED8">
        <w:t>paths from node u to node v have been contracted</w:t>
      </w:r>
      <w:r w:rsidR="006D7A73">
        <w:t>.</w:t>
      </w:r>
      <w:r w:rsidR="005F3349" w:rsidRPr="005F3349">
        <w:t xml:space="preserve"> </w:t>
      </w:r>
      <w:r w:rsidR="005F3349">
        <w:t xml:space="preserve">As a result, </w:t>
      </w:r>
      <w:r w:rsidR="005F3349">
        <w:t>the</w:t>
      </w:r>
      <w:r w:rsidR="00AF4501">
        <w:t>re has been an increase in the</w:t>
      </w:r>
      <w:r w:rsidR="005F3349">
        <w:t xml:space="preserve"> intermediacy of nodes located between the source s and node u or between node v and the target t</w:t>
      </w:r>
      <w:r w:rsidR="002D5DA9">
        <w:t>, including nodes u and v themselves (which have been contracted into a single node)</w:t>
      </w:r>
      <w:r w:rsidR="00AF4501">
        <w:t>.</w:t>
      </w:r>
      <w:r w:rsidR="00337397">
        <w:t xml:space="preserve"> This reflects the basic intuition th</w:t>
      </w:r>
      <w:r w:rsidR="00230874">
        <w:t xml:space="preserve">at, after paths from node u to node v have been contracted, </w:t>
      </w:r>
      <w:r w:rsidR="00B159DD">
        <w:t xml:space="preserve">going from the source s to the target t through nodes u and v </w:t>
      </w:r>
      <w:r w:rsidR="002737FC">
        <w:t>has become</w:t>
      </w:r>
      <w:r w:rsidR="00B159DD">
        <w:t xml:space="preserve"> ‘easier’ than it was before</w:t>
      </w:r>
      <w:r w:rsidR="008774EF">
        <w:t xml:space="preserve">. In other words, nodes located on a path from the source s to the target t going through nodes u and v </w:t>
      </w:r>
      <w:r w:rsidR="000A7EED">
        <w:t xml:space="preserve">have </w:t>
      </w:r>
      <w:r w:rsidR="008774EF">
        <w:t xml:space="preserve">become more important in connecting the source and the target, and hence the intermediacy of these nodes </w:t>
      </w:r>
      <w:r w:rsidR="004863E7">
        <w:t>has increased</w:t>
      </w:r>
      <w:r w:rsidR="00B17A44">
        <w:t>.</w:t>
      </w:r>
    </w:p>
    <w:p w:rsidR="00D1472B" w:rsidRDefault="00D1472B" w:rsidP="00914010">
      <w:pPr>
        <w:jc w:val="both"/>
      </w:pPr>
    </w:p>
    <w:p w:rsidR="00D1472B" w:rsidRDefault="00D86AA1" w:rsidP="00914010">
      <w:pPr>
        <w:jc w:val="both"/>
      </w:pPr>
      <w:r w:rsidRPr="00763124">
        <w:rPr>
          <w:b/>
        </w:rPr>
        <w:t>Comparison to alternative approaches.</w:t>
      </w:r>
      <w:r>
        <w:t xml:space="preserve"> </w:t>
      </w:r>
      <w:r w:rsidR="00763124">
        <w:t xml:space="preserve">What distinguishes intermediacy from alternative approaches? </w:t>
      </w:r>
      <w:r w:rsidR="00ED527E">
        <w:t>Consider the graph shown in Fig. 3A</w:t>
      </w:r>
      <w:r w:rsidR="00C10550">
        <w:t xml:space="preserve">. To get from the source s to the target t, one could either take </w:t>
      </w:r>
      <w:r w:rsidR="00496E02">
        <w:t>a</w:t>
      </w:r>
      <w:r w:rsidR="00C10550">
        <w:t xml:space="preserve"> path going through nodes u and v or one could take the path going through node w</w:t>
      </w:r>
      <w:r w:rsidR="00342BEC">
        <w:t xml:space="preserve">. Based on intermediacy, the latter path </w:t>
      </w:r>
      <w:r w:rsidR="009B3223">
        <w:t>represents a stronger connection between the source and the target than the former one</w:t>
      </w:r>
      <w:r w:rsidR="00506244">
        <w:t xml:space="preserve">. </w:t>
      </w:r>
      <w:r w:rsidR="00956C26">
        <w:t>This follows directly from the path contraction property</w:t>
      </w:r>
      <w:r>
        <w:t>.</w:t>
      </w:r>
    </w:p>
    <w:p w:rsidR="00D1472B" w:rsidRDefault="000F677C" w:rsidP="00914010">
      <w:pPr>
        <w:jc w:val="both"/>
      </w:pPr>
      <w:r>
        <w:t xml:space="preserve">Interestingly, main path analysis </w:t>
      </w:r>
      <w:r w:rsidR="0041243E">
        <w:t>gives</w:t>
      </w:r>
      <w:r>
        <w:t xml:space="preserve"> the opposite result</w:t>
      </w:r>
      <w:r w:rsidR="0044179E">
        <w:t>. This can be seen in Fig. 3B</w:t>
      </w:r>
      <w:r>
        <w:t>.</w:t>
      </w:r>
      <w:r w:rsidR="005573DE">
        <w:t xml:space="preserve"> For each edge, the figure shows the </w:t>
      </w:r>
      <w:r w:rsidR="003B6EB6">
        <w:t xml:space="preserve">search path count, which is the </w:t>
      </w:r>
      <w:r w:rsidR="005573DE">
        <w:t xml:space="preserve">number of source-target paths that make use of that edge. </w:t>
      </w:r>
      <w:r w:rsidR="00A237A3">
        <w:t>Because the</w:t>
      </w:r>
      <w:r w:rsidR="00A46F54">
        <w:t xml:space="preserve"> search path counts of (s, u) and (v, t) are higher than the search path counts of (s, w) and (w, t), </w:t>
      </w:r>
      <w:r w:rsidR="00AB5858">
        <w:t xml:space="preserve">main path analysis </w:t>
      </w:r>
      <w:r w:rsidR="00AB5858">
        <w:t>favors paths going through nodes u and v</w:t>
      </w:r>
      <w:r w:rsidR="00AB5858">
        <w:t xml:space="preserve"> over the path going through node w</w:t>
      </w:r>
      <w:r w:rsidR="00FF3D5B">
        <w:t>.</w:t>
      </w:r>
      <w:r w:rsidR="00E45B50">
        <w:t xml:space="preserve"> This is </w:t>
      </w:r>
      <w:r w:rsidR="00124ABE">
        <w:t>exactly opposite to the result obtained using intermediacy</w:t>
      </w:r>
      <w:r w:rsidR="00E45B50">
        <w:t>.</w:t>
      </w:r>
      <w:r w:rsidR="00FF3D5B">
        <w:t xml:space="preserve"> </w:t>
      </w:r>
      <w:r w:rsidR="001358DE">
        <w:t xml:space="preserve">Fig. 3B makes clear that main path analysis yields </w:t>
      </w:r>
      <w:r w:rsidR="005C4406">
        <w:t>outcomes</w:t>
      </w:r>
      <w:r w:rsidR="001358DE">
        <w:t xml:space="preserve"> that violate the path contraction property</w:t>
      </w:r>
      <w:r w:rsidR="00053A41">
        <w:t>. Main path analysis may favor longer paths over shorter ones</w:t>
      </w:r>
      <w:r w:rsidR="001358DE">
        <w:t xml:space="preserve">. We consider this </w:t>
      </w:r>
      <w:r w:rsidR="000C510B">
        <w:t xml:space="preserve">behavior </w:t>
      </w:r>
      <w:r w:rsidR="001358DE">
        <w:t>to be counterintuitive</w:t>
      </w:r>
      <w:r w:rsidR="005573DE">
        <w:t>.</w:t>
      </w:r>
      <w:r w:rsidR="002576C0">
        <w:t xml:space="preserve"> </w:t>
      </w:r>
      <w:r w:rsidR="002576C0">
        <w:lastRenderedPageBreak/>
        <w:t>We note that there are various variants of main path analysis. In Fig. 3B, the variant based on search path counts</w:t>
      </w:r>
      <w:r w:rsidR="00A43A6B">
        <w:t xml:space="preserve"> </w:t>
      </w:r>
      <w:r w:rsidR="002576C0">
        <w:t>is used.</w:t>
      </w:r>
      <w:r w:rsidR="00934817">
        <w:t xml:space="preserve"> O</w:t>
      </w:r>
      <w:r w:rsidR="002576C0">
        <w:t>ther variants of main path analysis suffer from similar counterintuitive behavior.</w:t>
      </w:r>
    </w:p>
    <w:p w:rsidR="00D1472B" w:rsidRDefault="00EE4BE2" w:rsidP="00914010">
      <w:pPr>
        <w:jc w:val="both"/>
      </w:pPr>
      <w:r>
        <w:t xml:space="preserve">The intermediacy of a node v </w:t>
      </w:r>
      <w:r w:rsidR="00FE6FF7">
        <w:t>is defined as</w:t>
      </w:r>
      <w:r>
        <w:t xml:space="preserve"> the probability that there exists </w:t>
      </w:r>
      <w:r w:rsidR="00DE42BF">
        <w:t>at least one</w:t>
      </w:r>
      <w:r>
        <w:t xml:space="preserve"> active source-target path </w:t>
      </w:r>
      <w:r w:rsidR="00C8579B">
        <w:t>that goes</w:t>
      </w:r>
      <w:r>
        <w:t xml:space="preserve"> through node v. </w:t>
      </w:r>
      <w:r w:rsidR="007758C5">
        <w:t>As an alternative, one could consider defining the intermediacy of a node v as the expected number of active source-target paths that go through node v</w:t>
      </w:r>
      <w:r>
        <w:t xml:space="preserve">. </w:t>
      </w:r>
      <w:r w:rsidR="00FE6FF7">
        <w:t xml:space="preserve">This alternative definition of intermediacy is illustrated in Fig. 3C. </w:t>
      </w:r>
      <w:r w:rsidR="004B28DD">
        <w:t xml:space="preserve">In </w:t>
      </w:r>
      <w:r w:rsidR="003F38CF">
        <w:t>this figure</w:t>
      </w:r>
      <w:r w:rsidR="004B28DD">
        <w:t>,</w:t>
      </w:r>
      <w:r w:rsidR="000C7E75">
        <w:t xml:space="preserve"> nodes u and v have a higher intermediacy than node w. P</w:t>
      </w:r>
      <w:r w:rsidR="004B28DD">
        <w:t>ath</w:t>
      </w:r>
      <w:r w:rsidR="000C7E75">
        <w:t>s going through nodes u and v may therefore be</w:t>
      </w:r>
      <w:r w:rsidR="004B28DD">
        <w:t xml:space="preserve"> favored over the path going through node w. </w:t>
      </w:r>
      <w:r w:rsidR="00B5302D">
        <w:t>Fig. 3C</w:t>
      </w:r>
      <w:r w:rsidR="004B28DD">
        <w:t xml:space="preserve"> shows that the alternative definition of intermediacy does not have the path contraction property. Using the alternative definition, depending on the value of </w:t>
      </w:r>
      <w:r w:rsidR="006810E6">
        <w:t xml:space="preserve">the parameter </w:t>
      </w:r>
      <w:r w:rsidR="004B28DD">
        <w:t>p, contracting paths may decrease rather than increase intermediacy</w:t>
      </w:r>
      <w:r w:rsidR="001358DE">
        <w:t>.</w:t>
      </w:r>
      <w:r w:rsidR="004B28DD">
        <w:t xml:space="preserve"> Because we consider this to be counterintuitive, </w:t>
      </w:r>
      <w:r w:rsidR="00A075D8">
        <w:t>we do not use the alternative definition of intermediacy</w:t>
      </w:r>
      <w:r w:rsidR="004B28DD">
        <w:t>.</w:t>
      </w:r>
    </w:p>
    <w:p w:rsidR="00DE4F5B" w:rsidRDefault="00DE4F5B" w:rsidP="00914010">
      <w:pPr>
        <w:jc w:val="both"/>
      </w:pPr>
    </w:p>
    <w:p w:rsidR="00DE4F5B" w:rsidRDefault="00DE4F5B" w:rsidP="00914010">
      <w:pPr>
        <w:jc w:val="both"/>
      </w:pPr>
    </w:p>
    <w:p w:rsidR="00DE4F5B" w:rsidRDefault="00DE4F5B" w:rsidP="00914010">
      <w:pPr>
        <w:jc w:val="both"/>
      </w:pPr>
    </w:p>
    <w:p w:rsidR="00D1472B" w:rsidRDefault="00D1472B" w:rsidP="00914010">
      <w:pPr>
        <w:jc w:val="both"/>
      </w:pPr>
    </w:p>
    <w:p w:rsidR="00D1472B" w:rsidRDefault="00D1472B" w:rsidP="00914010">
      <w:pPr>
        <w:jc w:val="both"/>
      </w:pPr>
      <w:r>
        <w:t xml:space="preserve">Fig. 2. Illustration of </w:t>
      </w:r>
      <w:r w:rsidR="00FB5077">
        <w:t>the properties of path addition and path contraction</w:t>
      </w:r>
      <w:r>
        <w:t>.</w:t>
      </w:r>
      <w:r w:rsidR="00875E17">
        <w:t xml:space="preserve"> Comparing (B) to (A) shows how path addition increases intermed</w:t>
      </w:r>
      <w:r w:rsidR="00394ACF">
        <w:t>iacy. Comparing (C) to (B) shows</w:t>
      </w:r>
      <w:r w:rsidR="00875E17">
        <w:t xml:space="preserve"> how path contraction increases intermediacy.</w:t>
      </w:r>
      <w:r w:rsidR="006B7D0D">
        <w:t xml:space="preserve"> The </w:t>
      </w:r>
      <w:r w:rsidR="00F440C2">
        <w:t>parameter p equals</w:t>
      </w:r>
      <w:r w:rsidR="006B7D0D">
        <w:t xml:space="preserve"> </w:t>
      </w:r>
      <w:r w:rsidR="006B7D0D" w:rsidRPr="0071333F">
        <w:rPr>
          <w:highlight w:val="yellow"/>
        </w:rPr>
        <w:t>???</w:t>
      </w:r>
      <w:r w:rsidR="006B7D0D">
        <w:t>.</w:t>
      </w:r>
    </w:p>
    <w:p w:rsidR="008E0378" w:rsidRDefault="008E0378" w:rsidP="00914010">
      <w:pPr>
        <w:jc w:val="both"/>
      </w:pPr>
    </w:p>
    <w:p w:rsidR="008E0378" w:rsidRDefault="008E0378" w:rsidP="00914010">
      <w:pPr>
        <w:jc w:val="both"/>
      </w:pPr>
      <w:r>
        <w:t xml:space="preserve">Fig 3. </w:t>
      </w:r>
      <w:r w:rsidR="00E64550">
        <w:t xml:space="preserve">Comparison of intermediacy (A) to main path analysis (B) and </w:t>
      </w:r>
      <w:r w:rsidR="00550B53">
        <w:t xml:space="preserve">to </w:t>
      </w:r>
      <w:r w:rsidR="00E64550">
        <w:t>an alternative definition of intermediacy (C)</w:t>
      </w:r>
      <w:r>
        <w:t>.</w:t>
      </w:r>
      <w:r w:rsidR="00736191">
        <w:t xml:space="preserve"> The parameter p equals </w:t>
      </w:r>
      <w:r w:rsidR="00736191" w:rsidRPr="00736191">
        <w:rPr>
          <w:highlight w:val="yellow"/>
        </w:rPr>
        <w:t>???</w:t>
      </w:r>
      <w:r w:rsidR="00736191">
        <w:t>.</w:t>
      </w:r>
    </w:p>
    <w:p w:rsidR="0005368F" w:rsidRDefault="0005368F" w:rsidP="00914010">
      <w:pPr>
        <w:jc w:val="both"/>
      </w:pPr>
    </w:p>
    <w:sectPr w:rsidR="00053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30"/>
    <w:rsid w:val="0004264D"/>
    <w:rsid w:val="0005368F"/>
    <w:rsid w:val="00053A41"/>
    <w:rsid w:val="00082CAD"/>
    <w:rsid w:val="000943B5"/>
    <w:rsid w:val="000A1E5D"/>
    <w:rsid w:val="000A7EED"/>
    <w:rsid w:val="000C510B"/>
    <w:rsid w:val="000C6EC7"/>
    <w:rsid w:val="000C7E75"/>
    <w:rsid w:val="000F677C"/>
    <w:rsid w:val="00111399"/>
    <w:rsid w:val="001135F8"/>
    <w:rsid w:val="00124ABE"/>
    <w:rsid w:val="001334C5"/>
    <w:rsid w:val="001358DE"/>
    <w:rsid w:val="00204525"/>
    <w:rsid w:val="00230874"/>
    <w:rsid w:val="00232920"/>
    <w:rsid w:val="00232A21"/>
    <w:rsid w:val="002576C0"/>
    <w:rsid w:val="002737FC"/>
    <w:rsid w:val="002775A1"/>
    <w:rsid w:val="002802A3"/>
    <w:rsid w:val="002945A3"/>
    <w:rsid w:val="002B304C"/>
    <w:rsid w:val="002D5DA9"/>
    <w:rsid w:val="002D5E3B"/>
    <w:rsid w:val="002E0EC5"/>
    <w:rsid w:val="002E6149"/>
    <w:rsid w:val="002F7441"/>
    <w:rsid w:val="00304FC0"/>
    <w:rsid w:val="003058D4"/>
    <w:rsid w:val="0033296E"/>
    <w:rsid w:val="00337397"/>
    <w:rsid w:val="00341ACC"/>
    <w:rsid w:val="00342BEC"/>
    <w:rsid w:val="0034752B"/>
    <w:rsid w:val="00370A6F"/>
    <w:rsid w:val="0038701A"/>
    <w:rsid w:val="00394ACF"/>
    <w:rsid w:val="003A26C5"/>
    <w:rsid w:val="003A2C40"/>
    <w:rsid w:val="003B6EB6"/>
    <w:rsid w:val="003F1B45"/>
    <w:rsid w:val="003F38CF"/>
    <w:rsid w:val="00401D4B"/>
    <w:rsid w:val="0040291A"/>
    <w:rsid w:val="0041243E"/>
    <w:rsid w:val="00414E0B"/>
    <w:rsid w:val="004253AC"/>
    <w:rsid w:val="0043038C"/>
    <w:rsid w:val="0044179E"/>
    <w:rsid w:val="00456D7A"/>
    <w:rsid w:val="00466C27"/>
    <w:rsid w:val="00471CC9"/>
    <w:rsid w:val="00475454"/>
    <w:rsid w:val="00476F76"/>
    <w:rsid w:val="00480E0D"/>
    <w:rsid w:val="00482345"/>
    <w:rsid w:val="004863E7"/>
    <w:rsid w:val="00496E02"/>
    <w:rsid w:val="004A4C30"/>
    <w:rsid w:val="004B28DD"/>
    <w:rsid w:val="004B3A11"/>
    <w:rsid w:val="004C4DE4"/>
    <w:rsid w:val="004F0EFD"/>
    <w:rsid w:val="00506244"/>
    <w:rsid w:val="0054266E"/>
    <w:rsid w:val="00550B53"/>
    <w:rsid w:val="005573DE"/>
    <w:rsid w:val="00566279"/>
    <w:rsid w:val="00566524"/>
    <w:rsid w:val="00567DD3"/>
    <w:rsid w:val="00570B61"/>
    <w:rsid w:val="00582B46"/>
    <w:rsid w:val="00593F9E"/>
    <w:rsid w:val="005A6005"/>
    <w:rsid w:val="005C4406"/>
    <w:rsid w:val="005E540B"/>
    <w:rsid w:val="005F3349"/>
    <w:rsid w:val="00601844"/>
    <w:rsid w:val="00623B8D"/>
    <w:rsid w:val="00645FC6"/>
    <w:rsid w:val="006501E6"/>
    <w:rsid w:val="006810E6"/>
    <w:rsid w:val="00681E83"/>
    <w:rsid w:val="00683BC9"/>
    <w:rsid w:val="00694904"/>
    <w:rsid w:val="006A0765"/>
    <w:rsid w:val="006A14B4"/>
    <w:rsid w:val="006A1FD4"/>
    <w:rsid w:val="006B7D0D"/>
    <w:rsid w:val="006C4BF2"/>
    <w:rsid w:val="006D7A73"/>
    <w:rsid w:val="0071333F"/>
    <w:rsid w:val="00736191"/>
    <w:rsid w:val="00763124"/>
    <w:rsid w:val="007758C5"/>
    <w:rsid w:val="00783E07"/>
    <w:rsid w:val="007968D0"/>
    <w:rsid w:val="007A1981"/>
    <w:rsid w:val="007A36CC"/>
    <w:rsid w:val="007A4747"/>
    <w:rsid w:val="007B59AC"/>
    <w:rsid w:val="007E62DA"/>
    <w:rsid w:val="00800824"/>
    <w:rsid w:val="0082236B"/>
    <w:rsid w:val="008474F7"/>
    <w:rsid w:val="00875E17"/>
    <w:rsid w:val="008774EF"/>
    <w:rsid w:val="00877AF5"/>
    <w:rsid w:val="008A05D5"/>
    <w:rsid w:val="008D6096"/>
    <w:rsid w:val="008E0378"/>
    <w:rsid w:val="008E2BC6"/>
    <w:rsid w:val="008E595E"/>
    <w:rsid w:val="00910427"/>
    <w:rsid w:val="00914010"/>
    <w:rsid w:val="00922BB8"/>
    <w:rsid w:val="00927BFE"/>
    <w:rsid w:val="00934817"/>
    <w:rsid w:val="009441A5"/>
    <w:rsid w:val="00944762"/>
    <w:rsid w:val="00956C26"/>
    <w:rsid w:val="00996D37"/>
    <w:rsid w:val="009B062E"/>
    <w:rsid w:val="009B3223"/>
    <w:rsid w:val="009D201A"/>
    <w:rsid w:val="009E5D30"/>
    <w:rsid w:val="00A00D5D"/>
    <w:rsid w:val="00A075D8"/>
    <w:rsid w:val="00A1721E"/>
    <w:rsid w:val="00A237A3"/>
    <w:rsid w:val="00A24067"/>
    <w:rsid w:val="00A43A6B"/>
    <w:rsid w:val="00A46F54"/>
    <w:rsid w:val="00A54CF8"/>
    <w:rsid w:val="00A87634"/>
    <w:rsid w:val="00A97945"/>
    <w:rsid w:val="00A97ED8"/>
    <w:rsid w:val="00AA04A8"/>
    <w:rsid w:val="00AA072F"/>
    <w:rsid w:val="00AA0CE5"/>
    <w:rsid w:val="00AB5858"/>
    <w:rsid w:val="00AD6C1D"/>
    <w:rsid w:val="00AF3D24"/>
    <w:rsid w:val="00AF4501"/>
    <w:rsid w:val="00B159DD"/>
    <w:rsid w:val="00B17A44"/>
    <w:rsid w:val="00B21426"/>
    <w:rsid w:val="00B47E0D"/>
    <w:rsid w:val="00B5302D"/>
    <w:rsid w:val="00B825AB"/>
    <w:rsid w:val="00B85D75"/>
    <w:rsid w:val="00BA4FB0"/>
    <w:rsid w:val="00BB404A"/>
    <w:rsid w:val="00BC54F9"/>
    <w:rsid w:val="00BE472C"/>
    <w:rsid w:val="00BE6EC6"/>
    <w:rsid w:val="00C06510"/>
    <w:rsid w:val="00C10550"/>
    <w:rsid w:val="00C17A56"/>
    <w:rsid w:val="00C32D94"/>
    <w:rsid w:val="00C3710F"/>
    <w:rsid w:val="00C8579B"/>
    <w:rsid w:val="00C96B12"/>
    <w:rsid w:val="00C977FA"/>
    <w:rsid w:val="00CB7E28"/>
    <w:rsid w:val="00CC1609"/>
    <w:rsid w:val="00CF2CD9"/>
    <w:rsid w:val="00CF71D4"/>
    <w:rsid w:val="00D04CAD"/>
    <w:rsid w:val="00D1472B"/>
    <w:rsid w:val="00D17533"/>
    <w:rsid w:val="00D27A24"/>
    <w:rsid w:val="00D35F85"/>
    <w:rsid w:val="00D44B57"/>
    <w:rsid w:val="00D45775"/>
    <w:rsid w:val="00D843AC"/>
    <w:rsid w:val="00D86AA1"/>
    <w:rsid w:val="00D86EC1"/>
    <w:rsid w:val="00DB251C"/>
    <w:rsid w:val="00DC0C92"/>
    <w:rsid w:val="00DC7846"/>
    <w:rsid w:val="00DE42BF"/>
    <w:rsid w:val="00DE4BEE"/>
    <w:rsid w:val="00DE4F5B"/>
    <w:rsid w:val="00DF0089"/>
    <w:rsid w:val="00E40D85"/>
    <w:rsid w:val="00E45B50"/>
    <w:rsid w:val="00E57818"/>
    <w:rsid w:val="00E64550"/>
    <w:rsid w:val="00ED527E"/>
    <w:rsid w:val="00ED7C3A"/>
    <w:rsid w:val="00EE4BE2"/>
    <w:rsid w:val="00F02210"/>
    <w:rsid w:val="00F17C10"/>
    <w:rsid w:val="00F440C2"/>
    <w:rsid w:val="00F508E8"/>
    <w:rsid w:val="00F5649C"/>
    <w:rsid w:val="00F92F0C"/>
    <w:rsid w:val="00FB1091"/>
    <w:rsid w:val="00FB5077"/>
    <w:rsid w:val="00FC30A5"/>
    <w:rsid w:val="00FE6FF7"/>
    <w:rsid w:val="00FF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6A32A419.dotm</Template>
  <TotalTime>0</TotalTime>
  <Pages>3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 Waltman</dc:creator>
  <cp:lastModifiedBy>Ludo Waltman</cp:lastModifiedBy>
  <cp:revision>2</cp:revision>
  <dcterms:created xsi:type="dcterms:W3CDTF">2018-09-16T09:55:00Z</dcterms:created>
  <dcterms:modified xsi:type="dcterms:W3CDTF">2018-09-16T09:55:00Z</dcterms:modified>
</cp:coreProperties>
</file>